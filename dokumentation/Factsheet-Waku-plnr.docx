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26B" w:rsidRDefault="00B86EE3" w:rsidP="0064026B">
      <w:pPr>
        <w:pStyle w:val="Title"/>
        <w:rPr>
          <w:i/>
        </w:rPr>
      </w:pPr>
      <w:r>
        <w:t xml:space="preserve">PROJEKT </w:t>
      </w:r>
      <w:r w:rsidR="002844AD">
        <w:t>Waku-plnr</w:t>
      </w:r>
    </w:p>
    <w:p w:rsidR="0064026B" w:rsidRDefault="0064026B" w:rsidP="0064026B">
      <w:pPr>
        <w:rPr>
          <w:i/>
        </w:rPr>
      </w:pPr>
    </w:p>
    <w:p w:rsidR="0064026B" w:rsidRPr="00826F3A" w:rsidRDefault="00B86EE3" w:rsidP="00367346">
      <w:pPr>
        <w:pStyle w:val="Heading1"/>
        <w:numPr>
          <w:ilvl w:val="0"/>
          <w:numId w:val="4"/>
        </w:numPr>
      </w:pPr>
      <w:r>
        <w:t>ProjektIdee</w:t>
      </w:r>
    </w:p>
    <w:p w:rsidR="00596928" w:rsidRDefault="00EB14EA" w:rsidP="00596928">
      <w:pPr>
        <w:jc w:val="both"/>
        <w:rPr>
          <w:rStyle w:val="SubtleEmphasis"/>
          <w:i w:val="0"/>
        </w:rPr>
      </w:pPr>
      <w:r>
        <w:rPr>
          <w:rStyle w:val="SubtleEmphasis"/>
          <w:i w:val="0"/>
        </w:rPr>
        <w:t xml:space="preserve">Ziel </w:t>
      </w:r>
      <w:r w:rsidR="00596928">
        <w:rPr>
          <w:rStyle w:val="SubtleEmphasis"/>
          <w:i w:val="0"/>
        </w:rPr>
        <w:t>des «waku-plnr»</w:t>
      </w:r>
      <w:r>
        <w:rPr>
          <w:rStyle w:val="SubtleEmphasis"/>
          <w:i w:val="0"/>
        </w:rPr>
        <w:t xml:space="preserve"> Challenge Projektes war es, mittels den Möglichkeiten des Internet of Things die Waschplanung in einer Waschküche zu vereinfachen und zu automatisieren.</w:t>
      </w:r>
      <w:r w:rsidR="00596928">
        <w:rPr>
          <w:rStyle w:val="SubtleEmphasis"/>
          <w:i w:val="0"/>
        </w:rPr>
        <w:t xml:space="preserve"> </w:t>
      </w:r>
    </w:p>
    <w:p w:rsidR="0064026B" w:rsidRDefault="00596928" w:rsidP="00596928">
      <w:pPr>
        <w:jc w:val="both"/>
        <w:rPr>
          <w:rStyle w:val="SubtleEmphasis"/>
          <w:i w:val="0"/>
        </w:rPr>
      </w:pPr>
      <w:r>
        <w:rPr>
          <w:rStyle w:val="SubtleEmphasis"/>
          <w:i w:val="0"/>
        </w:rPr>
        <w:t xml:space="preserve">Dazu sollte entweder ein Spannungs- oder ein Vibrationssensor den aktuellen Status der Maschine, also ob sie wäscht oder nicht, auslesen. In einem Webinterface sollen dann alle angehängten Maschinen mit dem aktuellen Stand dargestellt werden. </w:t>
      </w:r>
      <w:r w:rsidR="00DA211A">
        <w:rPr>
          <w:rStyle w:val="SubtleEmphasis"/>
          <w:i w:val="0"/>
        </w:rPr>
        <w:t>Zudem sollte ein Kalender</w:t>
      </w:r>
      <w:r>
        <w:rPr>
          <w:rStyle w:val="SubtleEmphasis"/>
          <w:i w:val="0"/>
        </w:rPr>
        <w:t xml:space="preserve"> in die Weboberfläche integriert werden, über welchen ein Benutzer eine Maschine für einen geplanten Waschgang reservieren kann. Geht ein Waschgang zu Ende, soll der Benutzer eine entsprechende Nachricht erhalten.</w:t>
      </w:r>
    </w:p>
    <w:p w:rsidR="00B86EE3" w:rsidRPr="00B86EE3" w:rsidRDefault="00DA211A" w:rsidP="0064026B">
      <w:pPr>
        <w:rPr>
          <w:i/>
          <w:iCs/>
          <w:color w:val="243F60"/>
        </w:rPr>
      </w:pPr>
      <w:r>
        <w:rPr>
          <w:rStyle w:val="SubtleEmphasis"/>
          <w:i w:val="0"/>
        </w:rPr>
        <w:t>Optional soll aufgrund der Messwerte von vorhergehenden Waschgängen der aktuelle Waschgang erkannt werden. Dies ermöglicht ein abschätzen der noch verbleibenden Waschzeit, und somit eine frühzeitige Nachricht an den Benutzer.</w:t>
      </w:r>
    </w:p>
    <w:p w:rsidR="003400C4" w:rsidRPr="003400C4" w:rsidRDefault="00B86EE3" w:rsidP="003400C4">
      <w:pPr>
        <w:pStyle w:val="Heading1"/>
        <w:numPr>
          <w:ilvl w:val="0"/>
          <w:numId w:val="4"/>
        </w:numPr>
        <w:rPr>
          <w:rStyle w:val="SubtleEmphasis"/>
          <w:i w:val="0"/>
          <w:iCs w:val="0"/>
          <w:color w:val="FFFFFF"/>
        </w:rPr>
      </w:pPr>
      <w:r>
        <w:t>Beschreibung REALISIERUNG</w:t>
      </w:r>
    </w:p>
    <w:p w:rsidR="003400C4" w:rsidRDefault="003400C4" w:rsidP="003400C4">
      <w:pPr>
        <w:jc w:val="both"/>
        <w:rPr>
          <w:rStyle w:val="SubtleEmphasis"/>
          <w:i w:val="0"/>
        </w:rPr>
      </w:pPr>
      <w:r>
        <w:rPr>
          <w:rStyle w:val="SubtleEmphasis"/>
          <w:i w:val="0"/>
        </w:rPr>
        <w:t xml:space="preserve">Bei der Realisierung des Projektes haben wir uns für </w:t>
      </w:r>
      <w:r w:rsidR="00AF4073">
        <w:rPr>
          <w:rStyle w:val="SubtleEmphasis"/>
          <w:i w:val="0"/>
        </w:rPr>
        <w:t>einen Spannungssensor zur Erkennung des aktuellen Status der Waschmaschine entschieden. Die Messdaten werden von einem Arduino Uno gelesen und interpretiert. Leider waren die Messwerte nicht genau genug, weshalb das Arduino aufgrund der Werte nur entscheidet, ob die Maschine läuft oder nicht. Das entsprechende Resultat wird anschliessend per GPIO an ein NodeMCU weitergegeben, welches den aktuellen Status dann in eine Message Queue schreibt.</w:t>
      </w:r>
    </w:p>
    <w:p w:rsidR="00AF4073" w:rsidRDefault="00AF4073" w:rsidP="003400C4">
      <w:pPr>
        <w:jc w:val="both"/>
        <w:rPr>
          <w:rStyle w:val="SubtleEmphasis"/>
          <w:i w:val="0"/>
        </w:rPr>
      </w:pPr>
      <w:r>
        <w:rPr>
          <w:rStyle w:val="SubtleEmphasis"/>
          <w:i w:val="0"/>
        </w:rPr>
        <w:t>Eine Backend Komponente bestehend aus einem NodeJS Server, einer MongoDB und dem Message Broker, liest den Status dann aus der entsprechenden Queue.</w:t>
      </w:r>
    </w:p>
    <w:p w:rsidR="00AF4073" w:rsidRDefault="00AF4073" w:rsidP="003400C4">
      <w:pPr>
        <w:jc w:val="both"/>
        <w:rPr>
          <w:rStyle w:val="SubtleEmphasis"/>
          <w:i w:val="0"/>
        </w:rPr>
      </w:pPr>
      <w:r>
        <w:rPr>
          <w:rStyle w:val="SubtleEmphasis"/>
          <w:i w:val="0"/>
        </w:rPr>
        <w:t xml:space="preserve">Die Frontend Komponente bei welcher es sich um eine mit AngularJS erstellten Webapplikation handelt, </w:t>
      </w:r>
      <w:r w:rsidR="00955F37">
        <w:rPr>
          <w:rStyle w:val="SubtleEmphasis"/>
          <w:i w:val="0"/>
        </w:rPr>
        <w:t xml:space="preserve">implementiert einen Kalender zur Reservierung von Waschterminen. </w:t>
      </w:r>
    </w:p>
    <w:p w:rsidR="00955F37" w:rsidRDefault="00955F37" w:rsidP="003400C4">
      <w:pPr>
        <w:jc w:val="both"/>
        <w:rPr>
          <w:rStyle w:val="SubtleEmphasis"/>
          <w:i w:val="0"/>
        </w:rPr>
      </w:pPr>
      <w:r>
        <w:rPr>
          <w:rStyle w:val="SubtleEmphasis"/>
          <w:i w:val="0"/>
        </w:rPr>
        <w:t>Geht ein Waschgang zu Ende wird per Twitter API eine «Direct Message» an den entsprechenden Benutzer versendet. Folgende Grafik illustriert das Zusammenspiel der einzelnen Komponenten:</w:t>
      </w:r>
    </w:p>
    <w:p w:rsidR="00955F37" w:rsidRDefault="00955F37" w:rsidP="00955F37">
      <w:pPr>
        <w:jc w:val="center"/>
        <w:rPr>
          <w:rStyle w:val="SubtleEmphasis"/>
          <w:i w:val="0"/>
        </w:rPr>
      </w:pPr>
      <w:r>
        <w:rPr>
          <w:noProof/>
          <w:lang w:eastAsia="de-CH"/>
        </w:rPr>
        <w:drawing>
          <wp:inline distT="0" distB="0" distL="0" distR="0" wp14:anchorId="12A188BF" wp14:editId="5A07B624">
            <wp:extent cx="4381500" cy="2426943"/>
            <wp:effectExtent l="152400" t="152400" r="361950" b="354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7485" cy="2435797"/>
                    </a:xfrm>
                    <a:prstGeom prst="rect">
                      <a:avLst/>
                    </a:prstGeom>
                    <a:ln>
                      <a:noFill/>
                    </a:ln>
                    <a:effectLst>
                      <a:outerShdw blurRad="292100" dist="139700" dir="2700000" algn="tl" rotWithShape="0">
                        <a:srgbClr val="333333">
                          <a:alpha val="65000"/>
                        </a:srgbClr>
                      </a:outerShdw>
                    </a:effectLst>
                  </pic:spPr>
                </pic:pic>
              </a:graphicData>
            </a:graphic>
          </wp:inline>
        </w:drawing>
      </w:r>
    </w:p>
    <w:p w:rsidR="00B86EE3" w:rsidRDefault="00B86EE3" w:rsidP="00B86EE3">
      <w:pPr>
        <w:pStyle w:val="Heading1"/>
        <w:numPr>
          <w:ilvl w:val="0"/>
          <w:numId w:val="4"/>
        </w:numPr>
      </w:pPr>
      <w:r>
        <w:lastRenderedPageBreak/>
        <w:t xml:space="preserve">Fazit / </w:t>
      </w:r>
      <w:r w:rsidR="001455B9">
        <w:t>Weiterführende Ideen</w:t>
      </w:r>
    </w:p>
    <w:p w:rsidR="00955F37" w:rsidRDefault="00955F37" w:rsidP="00955F37">
      <w:pPr>
        <w:jc w:val="both"/>
        <w:rPr>
          <w:rStyle w:val="SubtleEmphasis"/>
          <w:i w:val="0"/>
        </w:rPr>
      </w:pPr>
      <w:r>
        <w:rPr>
          <w:rStyle w:val="SubtleEmphasis"/>
          <w:i w:val="0"/>
        </w:rPr>
        <w:t>Wir sind der Meinung das die Idee Potential hat, um auch in der Praxis einen Nutzen zu erbringen. Allerdings müssten dafür noch einige Punkte verbessert werden. Unter anderem würden bessere Messwerte erstrebenswert, auch müsste der Funktionsumfang des Webinterfaces noch erweitert werden.</w:t>
      </w:r>
    </w:p>
    <w:p w:rsidR="00EB14EA" w:rsidRPr="00FA657C" w:rsidRDefault="00955F37" w:rsidP="00FA657C">
      <w:pPr>
        <w:jc w:val="both"/>
        <w:rPr>
          <w:rStyle w:val="SubtleEmphasis"/>
          <w:i w:val="0"/>
        </w:rPr>
      </w:pPr>
      <w:r>
        <w:rPr>
          <w:rStyle w:val="SubtleEmphasis"/>
          <w:i w:val="0"/>
        </w:rPr>
        <w:t xml:space="preserve">Das geplante </w:t>
      </w:r>
      <w:r w:rsidR="00C4039B">
        <w:rPr>
          <w:rStyle w:val="SubtleEmphasis"/>
          <w:i w:val="0"/>
        </w:rPr>
        <w:t>konnte grösstenteils erreicht werden. Probleme gab es vor allem bei der Arbeit mit dem Sensor, was einerseits am fehlenden technischen Know-How in diesem Bereich lag, andererseits am etwas ungenauen Sensor.</w:t>
      </w:r>
      <w:bookmarkStart w:id="0" w:name="_GoBack"/>
      <w:bookmarkEnd w:id="0"/>
    </w:p>
    <w:p w:rsidR="001455B9" w:rsidRDefault="001455B9" w:rsidP="001455B9">
      <w:pPr>
        <w:pStyle w:val="Heading1"/>
        <w:numPr>
          <w:ilvl w:val="0"/>
          <w:numId w:val="4"/>
        </w:numPr>
      </w:pPr>
      <w:r>
        <w:t>PROJEKT TEAM</w:t>
      </w:r>
    </w:p>
    <w:p w:rsidR="001455B9" w:rsidRPr="00D057FC" w:rsidRDefault="00F562ED" w:rsidP="00F562ED">
      <w:pPr>
        <w:pStyle w:val="ListParagraph"/>
        <w:numPr>
          <w:ilvl w:val="0"/>
          <w:numId w:val="11"/>
        </w:numPr>
        <w:rPr>
          <w:rStyle w:val="SubtleEmphasis"/>
          <w:i w:val="0"/>
        </w:rPr>
      </w:pPr>
      <w:r w:rsidRPr="00D057FC">
        <w:rPr>
          <w:rStyle w:val="SubtleEmphasis"/>
          <w:i w:val="0"/>
        </w:rPr>
        <w:t>Luca Aquino (Informatik)</w:t>
      </w:r>
    </w:p>
    <w:p w:rsidR="00F562ED" w:rsidRPr="00D057FC" w:rsidRDefault="00F562ED" w:rsidP="00F562ED">
      <w:pPr>
        <w:pStyle w:val="ListParagraph"/>
        <w:numPr>
          <w:ilvl w:val="0"/>
          <w:numId w:val="11"/>
        </w:numPr>
        <w:rPr>
          <w:rStyle w:val="SubtleEmphasis"/>
          <w:i w:val="0"/>
        </w:rPr>
      </w:pPr>
      <w:r w:rsidRPr="00D057FC">
        <w:rPr>
          <w:rStyle w:val="SubtleEmphasis"/>
          <w:i w:val="0"/>
        </w:rPr>
        <w:t>Fabian Binna (Informatik)</w:t>
      </w:r>
    </w:p>
    <w:p w:rsidR="00F562ED" w:rsidRPr="00D057FC" w:rsidRDefault="00F562ED" w:rsidP="00F562ED">
      <w:pPr>
        <w:pStyle w:val="ListParagraph"/>
        <w:numPr>
          <w:ilvl w:val="0"/>
          <w:numId w:val="11"/>
        </w:numPr>
        <w:rPr>
          <w:rStyle w:val="SubtleEmphasis"/>
          <w:i w:val="0"/>
        </w:rPr>
      </w:pPr>
      <w:r w:rsidRPr="00D057FC">
        <w:rPr>
          <w:rStyle w:val="SubtleEmphasis"/>
          <w:i w:val="0"/>
        </w:rPr>
        <w:t>Valentin Meier (Informatik)</w:t>
      </w:r>
    </w:p>
    <w:p w:rsidR="001455B9" w:rsidRPr="00B86EE3" w:rsidRDefault="001455B9" w:rsidP="001455B9">
      <w:pPr>
        <w:rPr>
          <w:rStyle w:val="SubtleEmphasis"/>
        </w:rPr>
      </w:pPr>
    </w:p>
    <w:sectPr w:rsidR="001455B9" w:rsidRPr="00B86EE3" w:rsidSect="001455B9">
      <w:headerReference w:type="default" r:id="rId9"/>
      <w:footerReference w:type="default" r:id="rId10"/>
      <w:pgSz w:w="11906" w:h="16838"/>
      <w:pgMar w:top="1843" w:right="851" w:bottom="1134" w:left="1418" w:header="125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47B" w:rsidRDefault="0044647B">
      <w:r>
        <w:separator/>
      </w:r>
    </w:p>
  </w:endnote>
  <w:endnote w:type="continuationSeparator" w:id="0">
    <w:p w:rsidR="0044647B" w:rsidRDefault="00446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979" w:rsidRPr="00210A2D" w:rsidRDefault="00CC55AD">
    <w:pPr>
      <w:pStyle w:val="Footer"/>
      <w:rPr>
        <w:rFonts w:asciiTheme="minorHAnsi" w:hAnsiTheme="minorHAnsi"/>
      </w:rPr>
    </w:pPr>
    <w:r>
      <w:t>I</w:t>
    </w:r>
    <w:r w:rsidR="00104483">
      <w:t>oE</w:t>
    </w:r>
    <w:r>
      <w:t xml:space="preserve"> Projekt </w:t>
    </w:r>
    <w:r w:rsidR="004534F3">
      <w:t>waku-plnr</w:t>
    </w:r>
    <w:r w:rsidR="00BD4979" w:rsidRPr="00210A2D">
      <w:rPr>
        <w:rFonts w:asciiTheme="minorHAnsi" w:hAnsiTheme="minorHAnsi"/>
      </w:rPr>
      <w:tab/>
    </w:r>
    <w:r w:rsidR="00BD4979" w:rsidRPr="00210A2D">
      <w:rPr>
        <w:rFonts w:asciiTheme="minorHAnsi" w:hAnsiTheme="minorHAnsi"/>
      </w:rPr>
      <w:tab/>
      <w:t xml:space="preserve">Seite </w:t>
    </w:r>
    <w:r w:rsidR="00B36AD1" w:rsidRPr="00210A2D">
      <w:rPr>
        <w:rFonts w:asciiTheme="minorHAnsi" w:hAnsiTheme="minorHAnsi"/>
      </w:rPr>
      <w:fldChar w:fldCharType="begin"/>
    </w:r>
    <w:r w:rsidR="00BD4979" w:rsidRPr="00210A2D">
      <w:rPr>
        <w:rFonts w:asciiTheme="minorHAnsi" w:hAnsiTheme="minorHAnsi"/>
      </w:rPr>
      <w:instrText xml:space="preserve"> PAGE </w:instrText>
    </w:r>
    <w:r w:rsidR="00B36AD1" w:rsidRPr="00210A2D">
      <w:rPr>
        <w:rFonts w:asciiTheme="minorHAnsi" w:hAnsiTheme="minorHAnsi"/>
      </w:rPr>
      <w:fldChar w:fldCharType="separate"/>
    </w:r>
    <w:r w:rsidR="00FA657C">
      <w:rPr>
        <w:rFonts w:asciiTheme="minorHAnsi" w:hAnsiTheme="minorHAnsi"/>
        <w:noProof/>
      </w:rPr>
      <w:t>2</w:t>
    </w:r>
    <w:r w:rsidR="00B36AD1" w:rsidRPr="00210A2D">
      <w:rPr>
        <w:rFonts w:asciiTheme="minorHAnsi" w:hAnsiTheme="minorHAnsi"/>
      </w:rPr>
      <w:fldChar w:fldCharType="end"/>
    </w:r>
    <w:r w:rsidR="00BD4979" w:rsidRPr="00210A2D">
      <w:rPr>
        <w:rFonts w:asciiTheme="minorHAnsi" w:hAnsiTheme="minorHAnsi"/>
      </w:rPr>
      <w:t xml:space="preserve"> / </w:t>
    </w:r>
    <w:r w:rsidR="00B36AD1" w:rsidRPr="00210A2D">
      <w:rPr>
        <w:rFonts w:asciiTheme="minorHAnsi" w:hAnsiTheme="minorHAnsi"/>
      </w:rPr>
      <w:fldChar w:fldCharType="begin"/>
    </w:r>
    <w:r w:rsidR="00BD4979" w:rsidRPr="00210A2D">
      <w:rPr>
        <w:rFonts w:asciiTheme="minorHAnsi" w:hAnsiTheme="minorHAnsi"/>
      </w:rPr>
      <w:instrText xml:space="preserve"> NUMPAGES </w:instrText>
    </w:r>
    <w:r w:rsidR="00B36AD1" w:rsidRPr="00210A2D">
      <w:rPr>
        <w:rFonts w:asciiTheme="minorHAnsi" w:hAnsiTheme="minorHAnsi"/>
      </w:rPr>
      <w:fldChar w:fldCharType="separate"/>
    </w:r>
    <w:r w:rsidR="00FA657C">
      <w:rPr>
        <w:rFonts w:asciiTheme="minorHAnsi" w:hAnsiTheme="minorHAnsi"/>
        <w:noProof/>
      </w:rPr>
      <w:t>2</w:t>
    </w:r>
    <w:r w:rsidR="00B36AD1" w:rsidRPr="00210A2D">
      <w:rPr>
        <w:rFonts w:asciiTheme="minorHAnsi" w:hAnsi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47B" w:rsidRDefault="0044647B">
      <w:r>
        <w:separator/>
      </w:r>
    </w:p>
  </w:footnote>
  <w:footnote w:type="continuationSeparator" w:id="0">
    <w:p w:rsidR="0044647B" w:rsidRDefault="00446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5B9" w:rsidRDefault="001455B9" w:rsidP="001455B9">
    <w:pPr>
      <w:pStyle w:val="Header"/>
      <w:pBdr>
        <w:left w:val="none" w:sz="0" w:space="0" w:color="auto"/>
        <w:bottom w:val="single" w:sz="4" w:space="1" w:color="auto"/>
      </w:pBdr>
      <w:tabs>
        <w:tab w:val="right" w:pos="9637"/>
      </w:tabs>
    </w:pPr>
    <w:r>
      <w:rPr>
        <w:rFonts w:asciiTheme="minorHAnsi" w:hAnsiTheme="minorHAnsi"/>
        <w:noProof/>
        <w:lang w:eastAsia="de-CH"/>
      </w:rPr>
      <w:drawing>
        <wp:anchor distT="0" distB="0" distL="114300" distR="114300" simplePos="0" relativeHeight="251657728" behindDoc="0" locked="0" layoutInCell="1" allowOverlap="1" wp14:anchorId="233FEDF7" wp14:editId="6698D620">
          <wp:simplePos x="0" y="0"/>
          <wp:positionH relativeFrom="column">
            <wp:posOffset>4833620</wp:posOffset>
          </wp:positionH>
          <wp:positionV relativeFrom="paragraph">
            <wp:posOffset>-396240</wp:posOffset>
          </wp:positionV>
          <wp:extent cx="1409700" cy="638175"/>
          <wp:effectExtent l="0" t="0" r="0" b="0"/>
          <wp:wrapNone/>
          <wp:docPr id="23" name="Picture 23" descr="ins_logo_v1_1200ppi_transparent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_logo_v1_1200ppi_transparent_small"/>
                  <pic:cNvPicPr>
                    <a:picLocks noChangeAspect="1" noChangeArrowheads="1"/>
                  </pic:cNvPicPr>
                </pic:nvPicPr>
                <pic:blipFill>
                  <a:blip r:embed="rId1"/>
                  <a:srcRect/>
                  <a:stretch>
                    <a:fillRect/>
                  </a:stretch>
                </pic:blipFill>
                <pic:spPr bwMode="auto">
                  <a:xfrm>
                    <a:off x="0" y="0"/>
                    <a:ext cx="1409700" cy="638175"/>
                  </a:xfrm>
                  <a:prstGeom prst="rect">
                    <a:avLst/>
                  </a:prstGeom>
                  <a:noFill/>
                  <a:ln w="9525">
                    <a:noFill/>
                    <a:miter lim="800000"/>
                    <a:headEnd/>
                    <a:tailEnd/>
                  </a:ln>
                </pic:spPr>
              </pic:pic>
            </a:graphicData>
          </a:graphic>
        </wp:anchor>
      </w:drawing>
    </w:r>
    <w:r>
      <w:rPr>
        <w:noProof/>
        <w:lang w:eastAsia="de-CH"/>
      </w:rPr>
      <w:drawing>
        <wp:anchor distT="0" distB="0" distL="114300" distR="114300" simplePos="0" relativeHeight="251660288" behindDoc="0" locked="0" layoutInCell="1" allowOverlap="1" wp14:anchorId="105B7719" wp14:editId="1FF4BC05">
          <wp:simplePos x="0" y="0"/>
          <wp:positionH relativeFrom="column">
            <wp:posOffset>-72390</wp:posOffset>
          </wp:positionH>
          <wp:positionV relativeFrom="paragraph">
            <wp:posOffset>-299720</wp:posOffset>
          </wp:positionV>
          <wp:extent cx="2095500" cy="542925"/>
          <wp:effectExtent l="19050" t="0" r="0" b="0"/>
          <wp:wrapSquare wrapText="bothSides"/>
          <wp:docPr id="24" name="Picture 24" descr="logo_far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_farbig"/>
                  <pic:cNvPicPr>
                    <a:picLocks noChangeAspect="1" noChangeArrowheads="1"/>
                  </pic:cNvPicPr>
                </pic:nvPicPr>
                <pic:blipFill>
                  <a:blip r:embed="rId2"/>
                  <a:srcRect/>
                  <a:stretch>
                    <a:fillRect/>
                  </a:stretch>
                </pic:blipFill>
                <pic:spPr bwMode="auto">
                  <a:xfrm>
                    <a:off x="0" y="0"/>
                    <a:ext cx="2095500" cy="542925"/>
                  </a:xfrm>
                  <a:prstGeom prst="rect">
                    <a:avLst/>
                  </a:prstGeom>
                  <a:noFill/>
                  <a:ln w="9525">
                    <a:noFill/>
                    <a:miter lim="800000"/>
                    <a:headEnd/>
                    <a:tailEnd/>
                  </a:ln>
                </pic:spPr>
              </pic:pic>
            </a:graphicData>
          </a:graphic>
        </wp:anchor>
      </w:drawing>
    </w:r>
  </w:p>
  <w:p w:rsidR="004507EB" w:rsidRPr="001455B9" w:rsidRDefault="00EC4D26" w:rsidP="001455B9">
    <w:pPr>
      <w:pStyle w:val="Header"/>
      <w:pBdr>
        <w:left w:val="none" w:sz="0" w:space="0" w:color="auto"/>
        <w:bottom w:val="single" w:sz="4" w:space="1" w:color="auto"/>
      </w:pBdr>
      <w:tabs>
        <w:tab w:val="right" w:pos="9637"/>
      </w:tabs>
      <w:jc w:val="center"/>
    </w:pPr>
    <w:r>
      <w:t xml:space="preserve">IoE Projekt </w:t>
    </w:r>
    <w:r w:rsidR="004534F3">
      <w:t>waku-plnr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4F62"/>
    <w:multiLevelType w:val="multilevel"/>
    <w:tmpl w:val="1A8602DE"/>
    <w:styleLink w:val="HeadingNo"/>
    <w:lvl w:ilvl="0">
      <w:start w:val="1"/>
      <w:numFmt w:val="decimal"/>
      <w:lvlText w:val="%1"/>
      <w:lvlJc w:val="left"/>
      <w:pPr>
        <w:tabs>
          <w:tab w:val="num" w:pos="1701"/>
        </w:tabs>
        <w:ind w:left="1701" w:hanging="850"/>
      </w:pPr>
      <w:rPr>
        <w:rFonts w:hint="default"/>
      </w:rPr>
    </w:lvl>
    <w:lvl w:ilvl="1">
      <w:start w:val="1"/>
      <w:numFmt w:val="decimal"/>
      <w:lvlText w:val="%1.%2"/>
      <w:lvlJc w:val="left"/>
      <w:pPr>
        <w:tabs>
          <w:tab w:val="num" w:pos="1701"/>
        </w:tabs>
        <w:ind w:left="1701" w:hanging="850"/>
      </w:pPr>
      <w:rPr>
        <w:rFonts w:hint="default"/>
      </w:rPr>
    </w:lvl>
    <w:lvl w:ilvl="2">
      <w:start w:val="1"/>
      <w:numFmt w:val="decimal"/>
      <w:lvlText w:val="%1.%2.%3"/>
      <w:lvlJc w:val="left"/>
      <w:pPr>
        <w:tabs>
          <w:tab w:val="num" w:pos="1701"/>
        </w:tabs>
        <w:ind w:left="1701" w:hanging="850"/>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 w15:restartNumberingAfterBreak="0">
    <w:nsid w:val="08BA0AF1"/>
    <w:multiLevelType w:val="hybridMultilevel"/>
    <w:tmpl w:val="355EC108"/>
    <w:lvl w:ilvl="0" w:tplc="CC961580">
      <w:numFmt w:val="bullet"/>
      <w:lvlText w:val="-"/>
      <w:lvlJc w:val="left"/>
      <w:pPr>
        <w:ind w:left="720" w:hanging="360"/>
      </w:pPr>
      <w:rPr>
        <w:rFonts w:ascii="Calibri" w:eastAsia="Times New Roman" w:hAnsi="Calibri"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F985A4C"/>
    <w:multiLevelType w:val="hybridMultilevel"/>
    <w:tmpl w:val="839C9DCA"/>
    <w:lvl w:ilvl="0" w:tplc="98D0F0AC">
      <w:start w:val="4"/>
      <w:numFmt w:val="bullet"/>
      <w:lvlText w:val="-"/>
      <w:lvlJc w:val="left"/>
      <w:pPr>
        <w:ind w:left="720" w:hanging="360"/>
      </w:pPr>
      <w:rPr>
        <w:rFonts w:ascii="Calibri" w:eastAsia="Times New Roman" w:hAnsi="Calibri" w:cstheme="minorHAns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672811"/>
    <w:multiLevelType w:val="singleLevel"/>
    <w:tmpl w:val="7576D4CE"/>
    <w:lvl w:ilvl="0">
      <w:start w:val="1"/>
      <w:numFmt w:val="bullet"/>
      <w:lvlText w:val=""/>
      <w:legacy w:legacy="1" w:legacySpace="0" w:legacyIndent="360"/>
      <w:lvlJc w:val="left"/>
      <w:pPr>
        <w:ind w:left="360" w:hanging="360"/>
      </w:pPr>
      <w:rPr>
        <w:rFonts w:ascii="Symbol" w:hAnsi="Symbol" w:hint="default"/>
      </w:rPr>
    </w:lvl>
  </w:abstractNum>
  <w:abstractNum w:abstractNumId="4" w15:restartNumberingAfterBreak="0">
    <w:nsid w:val="22524B68"/>
    <w:multiLevelType w:val="multilevel"/>
    <w:tmpl w:val="53E4A38C"/>
    <w:lvl w:ilvl="0">
      <w:start w:val="1"/>
      <w:numFmt w:val="decimal"/>
      <w:pStyle w:val="Prestudy"/>
      <w:lvlText w:val="Prestudy %1"/>
      <w:lvlJc w:val="left"/>
      <w:pPr>
        <w:tabs>
          <w:tab w:val="num" w:pos="1701"/>
        </w:tabs>
        <w:ind w:left="1701" w:hanging="170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3B79608A"/>
    <w:multiLevelType w:val="hybridMultilevel"/>
    <w:tmpl w:val="D5C207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DC86F3C"/>
    <w:multiLevelType w:val="singleLevel"/>
    <w:tmpl w:val="74E26FBC"/>
    <w:lvl w:ilvl="0">
      <w:start w:val="1"/>
      <w:numFmt w:val="bullet"/>
      <w:lvlText w:val=""/>
      <w:legacy w:legacy="1" w:legacySpace="0" w:legacyIndent="360"/>
      <w:lvlJc w:val="left"/>
      <w:pPr>
        <w:ind w:left="360" w:hanging="360"/>
      </w:pPr>
      <w:rPr>
        <w:rFonts w:ascii="Symbol" w:hAnsi="Symbol" w:hint="default"/>
      </w:rPr>
    </w:lvl>
  </w:abstractNum>
  <w:abstractNum w:abstractNumId="7" w15:restartNumberingAfterBreak="0">
    <w:nsid w:val="3F155456"/>
    <w:multiLevelType w:val="multilevel"/>
    <w:tmpl w:val="1388AAAA"/>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8" w15:restartNumberingAfterBreak="0">
    <w:nsid w:val="588E0215"/>
    <w:multiLevelType w:val="hybridMultilevel"/>
    <w:tmpl w:val="FABE1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59112669"/>
    <w:multiLevelType w:val="multilevel"/>
    <w:tmpl w:val="CE74DF00"/>
    <w:lvl w:ilvl="0">
      <w:start w:val="1"/>
      <w:numFmt w:val="decimal"/>
      <w:pStyle w:val="Aufgabe"/>
      <w:lvlText w:val="Aufgabe %1"/>
      <w:lvlJc w:val="left"/>
      <w:pPr>
        <w:tabs>
          <w:tab w:val="num" w:pos="1701"/>
        </w:tabs>
        <w:ind w:left="1701" w:hanging="170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D3E0F26"/>
    <w:multiLevelType w:val="hybridMultilevel"/>
    <w:tmpl w:val="72E2AF6C"/>
    <w:lvl w:ilvl="0" w:tplc="0409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9"/>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3"/>
  </w:num>
  <w:num w:numId="7">
    <w:abstractNumId w:val="6"/>
  </w:num>
  <w:num w:numId="8">
    <w:abstractNumId w:val="10"/>
  </w:num>
  <w:num w:numId="9">
    <w:abstractNumId w:val="2"/>
  </w:num>
  <w:num w:numId="10">
    <w:abstractNumId w:val="1"/>
  </w:num>
  <w:num w:numId="1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7" w:nlCheck="1" w:checkStyle="1"/>
  <w:activeWritingStyle w:appName="MSWord" w:lang="en-GB" w:vendorID="64" w:dllVersion="131078" w:nlCheck="1" w:checkStyle="1"/>
  <w:activeWritingStyle w:appName="MSWord" w:lang="de-CH" w:vendorID="64" w:dllVersion="131078" w:nlCheck="1" w:checkStyle="0"/>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26B"/>
    <w:rsid w:val="000037D6"/>
    <w:rsid w:val="000120D9"/>
    <w:rsid w:val="00014C3D"/>
    <w:rsid w:val="0001676E"/>
    <w:rsid w:val="00024398"/>
    <w:rsid w:val="0002480E"/>
    <w:rsid w:val="00026222"/>
    <w:rsid w:val="000272B7"/>
    <w:rsid w:val="00027757"/>
    <w:rsid w:val="0003227D"/>
    <w:rsid w:val="000336CB"/>
    <w:rsid w:val="000456A8"/>
    <w:rsid w:val="00047417"/>
    <w:rsid w:val="0005422F"/>
    <w:rsid w:val="0006176D"/>
    <w:rsid w:val="00063CD9"/>
    <w:rsid w:val="000714B0"/>
    <w:rsid w:val="00071613"/>
    <w:rsid w:val="000722F1"/>
    <w:rsid w:val="00072D6F"/>
    <w:rsid w:val="00072FC2"/>
    <w:rsid w:val="00073E44"/>
    <w:rsid w:val="00080658"/>
    <w:rsid w:val="000824A0"/>
    <w:rsid w:val="00082DA0"/>
    <w:rsid w:val="00086EDD"/>
    <w:rsid w:val="00087F3F"/>
    <w:rsid w:val="00087FF3"/>
    <w:rsid w:val="00093D80"/>
    <w:rsid w:val="000A507F"/>
    <w:rsid w:val="000B0CDB"/>
    <w:rsid w:val="000C0A9E"/>
    <w:rsid w:val="000C16A8"/>
    <w:rsid w:val="000C38FD"/>
    <w:rsid w:val="000C5AD8"/>
    <w:rsid w:val="000D0A38"/>
    <w:rsid w:val="000D6617"/>
    <w:rsid w:val="000D78E4"/>
    <w:rsid w:val="000E1763"/>
    <w:rsid w:val="000E4821"/>
    <w:rsid w:val="000E6324"/>
    <w:rsid w:val="000F0C62"/>
    <w:rsid w:val="000F2A32"/>
    <w:rsid w:val="000F39F6"/>
    <w:rsid w:val="000F3E9F"/>
    <w:rsid w:val="000F424E"/>
    <w:rsid w:val="00100E40"/>
    <w:rsid w:val="00104483"/>
    <w:rsid w:val="00107A7D"/>
    <w:rsid w:val="00112C14"/>
    <w:rsid w:val="00127FCA"/>
    <w:rsid w:val="001415DA"/>
    <w:rsid w:val="0014337A"/>
    <w:rsid w:val="001455B9"/>
    <w:rsid w:val="0014586C"/>
    <w:rsid w:val="00146281"/>
    <w:rsid w:val="00147358"/>
    <w:rsid w:val="0015108C"/>
    <w:rsid w:val="0015420F"/>
    <w:rsid w:val="0016063A"/>
    <w:rsid w:val="00161FD6"/>
    <w:rsid w:val="0016473F"/>
    <w:rsid w:val="001651C3"/>
    <w:rsid w:val="001675EF"/>
    <w:rsid w:val="00182C72"/>
    <w:rsid w:val="001923A2"/>
    <w:rsid w:val="0019249A"/>
    <w:rsid w:val="001947DA"/>
    <w:rsid w:val="00197652"/>
    <w:rsid w:val="001A227B"/>
    <w:rsid w:val="001A414B"/>
    <w:rsid w:val="001A43D8"/>
    <w:rsid w:val="001B5B7C"/>
    <w:rsid w:val="001C0B33"/>
    <w:rsid w:val="001C239A"/>
    <w:rsid w:val="001C4212"/>
    <w:rsid w:val="001C4714"/>
    <w:rsid w:val="001C4E45"/>
    <w:rsid w:val="001E3B2C"/>
    <w:rsid w:val="001E6F93"/>
    <w:rsid w:val="001F7911"/>
    <w:rsid w:val="00201016"/>
    <w:rsid w:val="00205145"/>
    <w:rsid w:val="00205537"/>
    <w:rsid w:val="00210A2D"/>
    <w:rsid w:val="00212121"/>
    <w:rsid w:val="00227595"/>
    <w:rsid w:val="0023431A"/>
    <w:rsid w:val="00234CFA"/>
    <w:rsid w:val="00240CB4"/>
    <w:rsid w:val="00241438"/>
    <w:rsid w:val="00253751"/>
    <w:rsid w:val="00253A10"/>
    <w:rsid w:val="00254758"/>
    <w:rsid w:val="00254910"/>
    <w:rsid w:val="002629C4"/>
    <w:rsid w:val="002716A5"/>
    <w:rsid w:val="002833DB"/>
    <w:rsid w:val="002844AD"/>
    <w:rsid w:val="00285134"/>
    <w:rsid w:val="00287841"/>
    <w:rsid w:val="00291921"/>
    <w:rsid w:val="002924F1"/>
    <w:rsid w:val="002942F5"/>
    <w:rsid w:val="00294BA2"/>
    <w:rsid w:val="00294C13"/>
    <w:rsid w:val="00294FEE"/>
    <w:rsid w:val="002957DB"/>
    <w:rsid w:val="002A48BE"/>
    <w:rsid w:val="002B0103"/>
    <w:rsid w:val="002B254F"/>
    <w:rsid w:val="002C03BA"/>
    <w:rsid w:val="002C0D82"/>
    <w:rsid w:val="002C0F47"/>
    <w:rsid w:val="002C24EE"/>
    <w:rsid w:val="002C6665"/>
    <w:rsid w:val="002D0420"/>
    <w:rsid w:val="002D53E0"/>
    <w:rsid w:val="002D7043"/>
    <w:rsid w:val="002E0525"/>
    <w:rsid w:val="002E2B58"/>
    <w:rsid w:val="002F4814"/>
    <w:rsid w:val="002F6B13"/>
    <w:rsid w:val="00303CB9"/>
    <w:rsid w:val="003112DE"/>
    <w:rsid w:val="00315987"/>
    <w:rsid w:val="0031632C"/>
    <w:rsid w:val="00317F10"/>
    <w:rsid w:val="00321809"/>
    <w:rsid w:val="0032596E"/>
    <w:rsid w:val="00325E9A"/>
    <w:rsid w:val="0032749C"/>
    <w:rsid w:val="0033139C"/>
    <w:rsid w:val="0033607B"/>
    <w:rsid w:val="003400C4"/>
    <w:rsid w:val="0034113E"/>
    <w:rsid w:val="00362F28"/>
    <w:rsid w:val="00367346"/>
    <w:rsid w:val="0037104A"/>
    <w:rsid w:val="003714D1"/>
    <w:rsid w:val="00373202"/>
    <w:rsid w:val="0037327C"/>
    <w:rsid w:val="00376129"/>
    <w:rsid w:val="00380112"/>
    <w:rsid w:val="00383A64"/>
    <w:rsid w:val="00390D2A"/>
    <w:rsid w:val="00394188"/>
    <w:rsid w:val="00395524"/>
    <w:rsid w:val="003A4DE0"/>
    <w:rsid w:val="003A7737"/>
    <w:rsid w:val="003B0747"/>
    <w:rsid w:val="003B4429"/>
    <w:rsid w:val="003B7CA0"/>
    <w:rsid w:val="003C04F9"/>
    <w:rsid w:val="003C662F"/>
    <w:rsid w:val="003F2723"/>
    <w:rsid w:val="003F4B6E"/>
    <w:rsid w:val="003F65D6"/>
    <w:rsid w:val="0040576A"/>
    <w:rsid w:val="0041430F"/>
    <w:rsid w:val="00420295"/>
    <w:rsid w:val="00426CE5"/>
    <w:rsid w:val="004302F9"/>
    <w:rsid w:val="00430F39"/>
    <w:rsid w:val="0043100B"/>
    <w:rsid w:val="00433378"/>
    <w:rsid w:val="00440042"/>
    <w:rsid w:val="004420C9"/>
    <w:rsid w:val="00444279"/>
    <w:rsid w:val="00445161"/>
    <w:rsid w:val="0044647B"/>
    <w:rsid w:val="004507EB"/>
    <w:rsid w:val="004534F3"/>
    <w:rsid w:val="0045385C"/>
    <w:rsid w:val="004551CF"/>
    <w:rsid w:val="00464DB5"/>
    <w:rsid w:val="00465BDA"/>
    <w:rsid w:val="0047587D"/>
    <w:rsid w:val="00476A1C"/>
    <w:rsid w:val="00486057"/>
    <w:rsid w:val="004A150E"/>
    <w:rsid w:val="004A1D5B"/>
    <w:rsid w:val="004A3E73"/>
    <w:rsid w:val="004A4AAA"/>
    <w:rsid w:val="004B0B6D"/>
    <w:rsid w:val="004B51DC"/>
    <w:rsid w:val="004B7885"/>
    <w:rsid w:val="004C2777"/>
    <w:rsid w:val="004C4D60"/>
    <w:rsid w:val="004C6676"/>
    <w:rsid w:val="004C72D8"/>
    <w:rsid w:val="004D0D98"/>
    <w:rsid w:val="004D2021"/>
    <w:rsid w:val="004D78C6"/>
    <w:rsid w:val="004E3DE2"/>
    <w:rsid w:val="004E416C"/>
    <w:rsid w:val="004E457D"/>
    <w:rsid w:val="004F3BFF"/>
    <w:rsid w:val="004F4B6D"/>
    <w:rsid w:val="00501DB1"/>
    <w:rsid w:val="00503DB4"/>
    <w:rsid w:val="00503E84"/>
    <w:rsid w:val="00513546"/>
    <w:rsid w:val="00527B19"/>
    <w:rsid w:val="00534BE1"/>
    <w:rsid w:val="005356D7"/>
    <w:rsid w:val="005367CD"/>
    <w:rsid w:val="00540623"/>
    <w:rsid w:val="00543378"/>
    <w:rsid w:val="005466D5"/>
    <w:rsid w:val="00546B4B"/>
    <w:rsid w:val="00550EE8"/>
    <w:rsid w:val="005621A3"/>
    <w:rsid w:val="0056335F"/>
    <w:rsid w:val="00564FAB"/>
    <w:rsid w:val="00566DF7"/>
    <w:rsid w:val="005714E6"/>
    <w:rsid w:val="00573125"/>
    <w:rsid w:val="0057714E"/>
    <w:rsid w:val="00577802"/>
    <w:rsid w:val="00581F0C"/>
    <w:rsid w:val="00592AA6"/>
    <w:rsid w:val="005931B9"/>
    <w:rsid w:val="00593E2F"/>
    <w:rsid w:val="005959E4"/>
    <w:rsid w:val="00596928"/>
    <w:rsid w:val="005A2979"/>
    <w:rsid w:val="005A31EE"/>
    <w:rsid w:val="005B2EDF"/>
    <w:rsid w:val="005C524A"/>
    <w:rsid w:val="005D036E"/>
    <w:rsid w:val="005E093D"/>
    <w:rsid w:val="005E5A71"/>
    <w:rsid w:val="005E7DBF"/>
    <w:rsid w:val="005F1049"/>
    <w:rsid w:val="005F29B7"/>
    <w:rsid w:val="005F2B9C"/>
    <w:rsid w:val="005F791E"/>
    <w:rsid w:val="005F7F50"/>
    <w:rsid w:val="00604745"/>
    <w:rsid w:val="006120FE"/>
    <w:rsid w:val="00612987"/>
    <w:rsid w:val="00625AB1"/>
    <w:rsid w:val="00635044"/>
    <w:rsid w:val="0064026B"/>
    <w:rsid w:val="0064230B"/>
    <w:rsid w:val="00644EA7"/>
    <w:rsid w:val="006470A5"/>
    <w:rsid w:val="00654176"/>
    <w:rsid w:val="00662B0C"/>
    <w:rsid w:val="006642FB"/>
    <w:rsid w:val="00664A27"/>
    <w:rsid w:val="006656FF"/>
    <w:rsid w:val="00667733"/>
    <w:rsid w:val="00677136"/>
    <w:rsid w:val="00684DC7"/>
    <w:rsid w:val="006965DA"/>
    <w:rsid w:val="00696762"/>
    <w:rsid w:val="006A127C"/>
    <w:rsid w:val="006A3356"/>
    <w:rsid w:val="006A5943"/>
    <w:rsid w:val="006B1459"/>
    <w:rsid w:val="006B309E"/>
    <w:rsid w:val="006B441E"/>
    <w:rsid w:val="006C13A9"/>
    <w:rsid w:val="006C17ED"/>
    <w:rsid w:val="006C1A0C"/>
    <w:rsid w:val="006C1A4D"/>
    <w:rsid w:val="006C3895"/>
    <w:rsid w:val="006C402D"/>
    <w:rsid w:val="006C5208"/>
    <w:rsid w:val="006C7509"/>
    <w:rsid w:val="006D019B"/>
    <w:rsid w:val="006D6C52"/>
    <w:rsid w:val="006D7B7E"/>
    <w:rsid w:val="006F0651"/>
    <w:rsid w:val="006F5F58"/>
    <w:rsid w:val="00703740"/>
    <w:rsid w:val="0070689B"/>
    <w:rsid w:val="0071150B"/>
    <w:rsid w:val="00713D98"/>
    <w:rsid w:val="007159AB"/>
    <w:rsid w:val="007206CF"/>
    <w:rsid w:val="00722A8C"/>
    <w:rsid w:val="00723F88"/>
    <w:rsid w:val="00724994"/>
    <w:rsid w:val="00727C51"/>
    <w:rsid w:val="00743893"/>
    <w:rsid w:val="0075233A"/>
    <w:rsid w:val="0077114C"/>
    <w:rsid w:val="00784D73"/>
    <w:rsid w:val="00787FB4"/>
    <w:rsid w:val="007913B5"/>
    <w:rsid w:val="0079207B"/>
    <w:rsid w:val="00796A95"/>
    <w:rsid w:val="00797DA7"/>
    <w:rsid w:val="007A2249"/>
    <w:rsid w:val="007A2C4A"/>
    <w:rsid w:val="007B054E"/>
    <w:rsid w:val="007B0AB5"/>
    <w:rsid w:val="007B1B21"/>
    <w:rsid w:val="007B212D"/>
    <w:rsid w:val="007C31FB"/>
    <w:rsid w:val="007C526D"/>
    <w:rsid w:val="007D1607"/>
    <w:rsid w:val="007D1BA7"/>
    <w:rsid w:val="007D2CB1"/>
    <w:rsid w:val="007D36A7"/>
    <w:rsid w:val="007E0F09"/>
    <w:rsid w:val="007E2075"/>
    <w:rsid w:val="007E572F"/>
    <w:rsid w:val="00806C92"/>
    <w:rsid w:val="00813F5B"/>
    <w:rsid w:val="00815F3B"/>
    <w:rsid w:val="00817918"/>
    <w:rsid w:val="00820402"/>
    <w:rsid w:val="00826F3A"/>
    <w:rsid w:val="008401F3"/>
    <w:rsid w:val="00844A11"/>
    <w:rsid w:val="00845284"/>
    <w:rsid w:val="00845B26"/>
    <w:rsid w:val="00854CBA"/>
    <w:rsid w:val="00856019"/>
    <w:rsid w:val="00857616"/>
    <w:rsid w:val="00864E5C"/>
    <w:rsid w:val="00871137"/>
    <w:rsid w:val="00877351"/>
    <w:rsid w:val="008814E1"/>
    <w:rsid w:val="00886392"/>
    <w:rsid w:val="008940AF"/>
    <w:rsid w:val="008949B1"/>
    <w:rsid w:val="008964D5"/>
    <w:rsid w:val="008A22E8"/>
    <w:rsid w:val="008A4BC5"/>
    <w:rsid w:val="008B2FBD"/>
    <w:rsid w:val="008B7F4C"/>
    <w:rsid w:val="008C428D"/>
    <w:rsid w:val="008C7DBC"/>
    <w:rsid w:val="008D23EE"/>
    <w:rsid w:val="008E1761"/>
    <w:rsid w:val="008E64CB"/>
    <w:rsid w:val="008E6520"/>
    <w:rsid w:val="008F1E23"/>
    <w:rsid w:val="008F4EA4"/>
    <w:rsid w:val="0090372C"/>
    <w:rsid w:val="00905AD3"/>
    <w:rsid w:val="009110E5"/>
    <w:rsid w:val="00916848"/>
    <w:rsid w:val="009171C7"/>
    <w:rsid w:val="00922C89"/>
    <w:rsid w:val="009251C8"/>
    <w:rsid w:val="00930CCD"/>
    <w:rsid w:val="00933A70"/>
    <w:rsid w:val="0095020B"/>
    <w:rsid w:val="00954B65"/>
    <w:rsid w:val="00955F37"/>
    <w:rsid w:val="00957568"/>
    <w:rsid w:val="00961424"/>
    <w:rsid w:val="009616D7"/>
    <w:rsid w:val="00966770"/>
    <w:rsid w:val="009674A2"/>
    <w:rsid w:val="00970904"/>
    <w:rsid w:val="00973018"/>
    <w:rsid w:val="00976175"/>
    <w:rsid w:val="009761BB"/>
    <w:rsid w:val="00981597"/>
    <w:rsid w:val="00983524"/>
    <w:rsid w:val="00991177"/>
    <w:rsid w:val="009B1896"/>
    <w:rsid w:val="009B4F42"/>
    <w:rsid w:val="009C21B2"/>
    <w:rsid w:val="009D2EEE"/>
    <w:rsid w:val="009D430E"/>
    <w:rsid w:val="009D581C"/>
    <w:rsid w:val="009F15D6"/>
    <w:rsid w:val="009F463E"/>
    <w:rsid w:val="009F5350"/>
    <w:rsid w:val="00A005F3"/>
    <w:rsid w:val="00A00850"/>
    <w:rsid w:val="00A03772"/>
    <w:rsid w:val="00A050D0"/>
    <w:rsid w:val="00A05C12"/>
    <w:rsid w:val="00A10E3D"/>
    <w:rsid w:val="00A11D91"/>
    <w:rsid w:val="00A13899"/>
    <w:rsid w:val="00A1486A"/>
    <w:rsid w:val="00A14D69"/>
    <w:rsid w:val="00A2302E"/>
    <w:rsid w:val="00A254BD"/>
    <w:rsid w:val="00A2675C"/>
    <w:rsid w:val="00A42887"/>
    <w:rsid w:val="00A541B7"/>
    <w:rsid w:val="00A60D32"/>
    <w:rsid w:val="00A61231"/>
    <w:rsid w:val="00A62BB3"/>
    <w:rsid w:val="00A64843"/>
    <w:rsid w:val="00A70259"/>
    <w:rsid w:val="00A7192F"/>
    <w:rsid w:val="00A83769"/>
    <w:rsid w:val="00A844F0"/>
    <w:rsid w:val="00A925FE"/>
    <w:rsid w:val="00A95690"/>
    <w:rsid w:val="00A9702F"/>
    <w:rsid w:val="00AA2FD8"/>
    <w:rsid w:val="00AB0096"/>
    <w:rsid w:val="00AB7C44"/>
    <w:rsid w:val="00AC1428"/>
    <w:rsid w:val="00AC2FF8"/>
    <w:rsid w:val="00AC3330"/>
    <w:rsid w:val="00AC3D28"/>
    <w:rsid w:val="00AC46C3"/>
    <w:rsid w:val="00AD2DBA"/>
    <w:rsid w:val="00AD4AF8"/>
    <w:rsid w:val="00AE2BBA"/>
    <w:rsid w:val="00AF045A"/>
    <w:rsid w:val="00AF13C9"/>
    <w:rsid w:val="00AF4073"/>
    <w:rsid w:val="00AF41E4"/>
    <w:rsid w:val="00B0003B"/>
    <w:rsid w:val="00B00897"/>
    <w:rsid w:val="00B03C8E"/>
    <w:rsid w:val="00B03F04"/>
    <w:rsid w:val="00B15AD3"/>
    <w:rsid w:val="00B22886"/>
    <w:rsid w:val="00B24A7E"/>
    <w:rsid w:val="00B347E0"/>
    <w:rsid w:val="00B36AD1"/>
    <w:rsid w:val="00B36C26"/>
    <w:rsid w:val="00B4066E"/>
    <w:rsid w:val="00B4207E"/>
    <w:rsid w:val="00B43450"/>
    <w:rsid w:val="00B46419"/>
    <w:rsid w:val="00B64ADD"/>
    <w:rsid w:val="00B6545F"/>
    <w:rsid w:val="00B66989"/>
    <w:rsid w:val="00B67CA2"/>
    <w:rsid w:val="00B73595"/>
    <w:rsid w:val="00B7531B"/>
    <w:rsid w:val="00B75DD8"/>
    <w:rsid w:val="00B856F9"/>
    <w:rsid w:val="00B86EE3"/>
    <w:rsid w:val="00B91B3B"/>
    <w:rsid w:val="00BA25D0"/>
    <w:rsid w:val="00BA35CF"/>
    <w:rsid w:val="00BA396D"/>
    <w:rsid w:val="00BA59A0"/>
    <w:rsid w:val="00BB7D7F"/>
    <w:rsid w:val="00BC55A3"/>
    <w:rsid w:val="00BC5AE2"/>
    <w:rsid w:val="00BD05D4"/>
    <w:rsid w:val="00BD4979"/>
    <w:rsid w:val="00BF4D20"/>
    <w:rsid w:val="00BF557A"/>
    <w:rsid w:val="00BF73B3"/>
    <w:rsid w:val="00C04124"/>
    <w:rsid w:val="00C06023"/>
    <w:rsid w:val="00C114A7"/>
    <w:rsid w:val="00C204A5"/>
    <w:rsid w:val="00C2302D"/>
    <w:rsid w:val="00C24F64"/>
    <w:rsid w:val="00C25A64"/>
    <w:rsid w:val="00C30921"/>
    <w:rsid w:val="00C334C9"/>
    <w:rsid w:val="00C33DAB"/>
    <w:rsid w:val="00C3416E"/>
    <w:rsid w:val="00C4039B"/>
    <w:rsid w:val="00C47D9E"/>
    <w:rsid w:val="00C506F0"/>
    <w:rsid w:val="00C52460"/>
    <w:rsid w:val="00C54239"/>
    <w:rsid w:val="00C73251"/>
    <w:rsid w:val="00C73A87"/>
    <w:rsid w:val="00C73E3A"/>
    <w:rsid w:val="00C7415F"/>
    <w:rsid w:val="00C85736"/>
    <w:rsid w:val="00C917A5"/>
    <w:rsid w:val="00C95AAE"/>
    <w:rsid w:val="00CA0DD0"/>
    <w:rsid w:val="00CB2F30"/>
    <w:rsid w:val="00CB5CC3"/>
    <w:rsid w:val="00CB7D52"/>
    <w:rsid w:val="00CC2417"/>
    <w:rsid w:val="00CC3925"/>
    <w:rsid w:val="00CC55AD"/>
    <w:rsid w:val="00CD2A93"/>
    <w:rsid w:val="00CD398A"/>
    <w:rsid w:val="00CD554B"/>
    <w:rsid w:val="00CD7F77"/>
    <w:rsid w:val="00CE1D6D"/>
    <w:rsid w:val="00CE2365"/>
    <w:rsid w:val="00CF3062"/>
    <w:rsid w:val="00CF32CE"/>
    <w:rsid w:val="00CF4054"/>
    <w:rsid w:val="00D02FEB"/>
    <w:rsid w:val="00D057FC"/>
    <w:rsid w:val="00D1015D"/>
    <w:rsid w:val="00D10F18"/>
    <w:rsid w:val="00D148BB"/>
    <w:rsid w:val="00D21223"/>
    <w:rsid w:val="00D2131F"/>
    <w:rsid w:val="00D448AE"/>
    <w:rsid w:val="00D56E1D"/>
    <w:rsid w:val="00D6302F"/>
    <w:rsid w:val="00D72534"/>
    <w:rsid w:val="00D8434D"/>
    <w:rsid w:val="00D92818"/>
    <w:rsid w:val="00D95D74"/>
    <w:rsid w:val="00DA1D89"/>
    <w:rsid w:val="00DA1DD0"/>
    <w:rsid w:val="00DA211A"/>
    <w:rsid w:val="00DA22D8"/>
    <w:rsid w:val="00DA2522"/>
    <w:rsid w:val="00DB42E9"/>
    <w:rsid w:val="00DC0E56"/>
    <w:rsid w:val="00DC17E1"/>
    <w:rsid w:val="00DC4746"/>
    <w:rsid w:val="00DC4EC8"/>
    <w:rsid w:val="00DC5943"/>
    <w:rsid w:val="00DC6639"/>
    <w:rsid w:val="00DC66FB"/>
    <w:rsid w:val="00DE24ED"/>
    <w:rsid w:val="00DE2720"/>
    <w:rsid w:val="00DE5AA8"/>
    <w:rsid w:val="00DF00CA"/>
    <w:rsid w:val="00E049BE"/>
    <w:rsid w:val="00E064A4"/>
    <w:rsid w:val="00E100BE"/>
    <w:rsid w:val="00E17356"/>
    <w:rsid w:val="00E21701"/>
    <w:rsid w:val="00E237F6"/>
    <w:rsid w:val="00E27F7E"/>
    <w:rsid w:val="00E35A06"/>
    <w:rsid w:val="00E360B1"/>
    <w:rsid w:val="00E419AE"/>
    <w:rsid w:val="00E464AE"/>
    <w:rsid w:val="00E477F0"/>
    <w:rsid w:val="00E51F76"/>
    <w:rsid w:val="00E53C00"/>
    <w:rsid w:val="00E54C00"/>
    <w:rsid w:val="00E54CC2"/>
    <w:rsid w:val="00E67290"/>
    <w:rsid w:val="00E759B2"/>
    <w:rsid w:val="00E82C61"/>
    <w:rsid w:val="00E84233"/>
    <w:rsid w:val="00E87757"/>
    <w:rsid w:val="00E93736"/>
    <w:rsid w:val="00E9532E"/>
    <w:rsid w:val="00E95DC4"/>
    <w:rsid w:val="00EA3994"/>
    <w:rsid w:val="00EA7B30"/>
    <w:rsid w:val="00EB14EA"/>
    <w:rsid w:val="00EB1C15"/>
    <w:rsid w:val="00EB38A9"/>
    <w:rsid w:val="00EB728E"/>
    <w:rsid w:val="00EC09DB"/>
    <w:rsid w:val="00EC3E90"/>
    <w:rsid w:val="00EC4D26"/>
    <w:rsid w:val="00EE3748"/>
    <w:rsid w:val="00EE5268"/>
    <w:rsid w:val="00EE69F3"/>
    <w:rsid w:val="00EE771E"/>
    <w:rsid w:val="00EF0C0B"/>
    <w:rsid w:val="00EF3622"/>
    <w:rsid w:val="00EF5E14"/>
    <w:rsid w:val="00F0219E"/>
    <w:rsid w:val="00F02541"/>
    <w:rsid w:val="00F028A8"/>
    <w:rsid w:val="00F07B9A"/>
    <w:rsid w:val="00F22F7E"/>
    <w:rsid w:val="00F30544"/>
    <w:rsid w:val="00F37B9C"/>
    <w:rsid w:val="00F43A18"/>
    <w:rsid w:val="00F562ED"/>
    <w:rsid w:val="00F57CA4"/>
    <w:rsid w:val="00F6090C"/>
    <w:rsid w:val="00F61008"/>
    <w:rsid w:val="00F64366"/>
    <w:rsid w:val="00F67323"/>
    <w:rsid w:val="00F712ED"/>
    <w:rsid w:val="00F71A95"/>
    <w:rsid w:val="00F753F7"/>
    <w:rsid w:val="00F866B2"/>
    <w:rsid w:val="00F8729D"/>
    <w:rsid w:val="00F9297A"/>
    <w:rsid w:val="00F93DED"/>
    <w:rsid w:val="00FA03D6"/>
    <w:rsid w:val="00FA657C"/>
    <w:rsid w:val="00FA731A"/>
    <w:rsid w:val="00FB49FA"/>
    <w:rsid w:val="00FB75FD"/>
    <w:rsid w:val="00FC1999"/>
    <w:rsid w:val="00FC22FB"/>
    <w:rsid w:val="00FC36C3"/>
    <w:rsid w:val="00FC6258"/>
    <w:rsid w:val="00FD1126"/>
    <w:rsid w:val="00FD1CAF"/>
    <w:rsid w:val="00FD3B38"/>
    <w:rsid w:val="00FD6218"/>
    <w:rsid w:val="00FD66F8"/>
    <w:rsid w:val="00FD79B4"/>
    <w:rsid w:val="00FE0E59"/>
    <w:rsid w:val="00FE4180"/>
    <w:rsid w:val="00FE4675"/>
    <w:rsid w:val="00FF38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202AE"/>
  <w15:docId w15:val="{6AF5212D-C62A-466B-8DD3-A5B88477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64026B"/>
    <w:rPr>
      <w:rFonts w:asciiTheme="minorHAnsi" w:hAnsiTheme="minorHAnsi" w:cstheme="minorHAnsi"/>
      <w:sz w:val="22"/>
      <w:szCs w:val="22"/>
      <w:lang w:eastAsia="de-DE"/>
    </w:rPr>
  </w:style>
  <w:style w:type="paragraph" w:styleId="Heading1">
    <w:name w:val="heading 1"/>
    <w:basedOn w:val="Normal"/>
    <w:next w:val="Normal"/>
    <w:link w:val="Heading1Char"/>
    <w:qFormat/>
    <w:rsid w:val="007D1BA7"/>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rPr>
  </w:style>
  <w:style w:type="paragraph" w:styleId="Heading2">
    <w:name w:val="heading 2"/>
    <w:basedOn w:val="Normal"/>
    <w:next w:val="Normal"/>
    <w:link w:val="Heading2Char"/>
    <w:unhideWhenUsed/>
    <w:qFormat/>
    <w:rsid w:val="007D1BA7"/>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rPr>
  </w:style>
  <w:style w:type="paragraph" w:styleId="Heading3">
    <w:name w:val="heading 3"/>
    <w:basedOn w:val="Normal"/>
    <w:next w:val="Normal"/>
    <w:link w:val="Heading3Char"/>
    <w:unhideWhenUsed/>
    <w:qFormat/>
    <w:rsid w:val="007D1BA7"/>
    <w:pPr>
      <w:pBdr>
        <w:top w:val="single" w:sz="6" w:space="2" w:color="4F81BD"/>
        <w:left w:val="single" w:sz="6" w:space="2" w:color="4F81BD"/>
      </w:pBdr>
      <w:spacing w:before="300"/>
      <w:outlineLvl w:val="2"/>
    </w:pPr>
    <w:rPr>
      <w:caps/>
      <w:color w:val="243F60"/>
      <w:spacing w:val="15"/>
    </w:rPr>
  </w:style>
  <w:style w:type="paragraph" w:styleId="Heading4">
    <w:name w:val="heading 4"/>
    <w:basedOn w:val="Normal"/>
    <w:next w:val="Normal"/>
    <w:link w:val="Heading4Char"/>
    <w:semiHidden/>
    <w:unhideWhenUsed/>
    <w:qFormat/>
    <w:rsid w:val="007D1BA7"/>
    <w:pPr>
      <w:pBdr>
        <w:top w:val="dotted" w:sz="6" w:space="2" w:color="4F81BD"/>
        <w:left w:val="dotted" w:sz="6" w:space="2" w:color="4F81BD"/>
      </w:pBdr>
      <w:spacing w:before="300"/>
      <w:outlineLvl w:val="3"/>
    </w:pPr>
    <w:rPr>
      <w:caps/>
      <w:color w:val="365F91"/>
      <w:spacing w:val="10"/>
    </w:rPr>
  </w:style>
  <w:style w:type="paragraph" w:styleId="Heading5">
    <w:name w:val="heading 5"/>
    <w:basedOn w:val="Normal"/>
    <w:next w:val="Normal"/>
    <w:link w:val="Heading5Char"/>
    <w:semiHidden/>
    <w:unhideWhenUsed/>
    <w:qFormat/>
    <w:rsid w:val="007D1BA7"/>
    <w:pPr>
      <w:pBdr>
        <w:bottom w:val="single" w:sz="6" w:space="1" w:color="4F81BD"/>
      </w:pBdr>
      <w:spacing w:before="300"/>
      <w:outlineLvl w:val="4"/>
    </w:pPr>
    <w:rPr>
      <w:caps/>
      <w:color w:val="365F91"/>
      <w:spacing w:val="10"/>
    </w:rPr>
  </w:style>
  <w:style w:type="paragraph" w:styleId="Heading6">
    <w:name w:val="heading 6"/>
    <w:basedOn w:val="Normal"/>
    <w:next w:val="Normal"/>
    <w:link w:val="Heading6Char"/>
    <w:semiHidden/>
    <w:unhideWhenUsed/>
    <w:qFormat/>
    <w:rsid w:val="007D1BA7"/>
    <w:pPr>
      <w:pBdr>
        <w:bottom w:val="dotted" w:sz="6" w:space="1" w:color="4F81BD"/>
      </w:pBdr>
      <w:spacing w:before="300"/>
      <w:outlineLvl w:val="5"/>
    </w:pPr>
    <w:rPr>
      <w:caps/>
      <w:color w:val="365F91"/>
      <w:spacing w:val="10"/>
    </w:rPr>
  </w:style>
  <w:style w:type="paragraph" w:styleId="Heading7">
    <w:name w:val="heading 7"/>
    <w:basedOn w:val="Normal"/>
    <w:next w:val="Normal"/>
    <w:link w:val="Heading7Char"/>
    <w:semiHidden/>
    <w:unhideWhenUsed/>
    <w:qFormat/>
    <w:rsid w:val="007D1BA7"/>
    <w:pPr>
      <w:spacing w:before="300"/>
      <w:outlineLvl w:val="6"/>
    </w:pPr>
    <w:rPr>
      <w:caps/>
      <w:color w:val="365F91"/>
      <w:spacing w:val="10"/>
    </w:rPr>
  </w:style>
  <w:style w:type="paragraph" w:styleId="Heading8">
    <w:name w:val="heading 8"/>
    <w:basedOn w:val="Normal"/>
    <w:next w:val="Normal"/>
    <w:link w:val="Heading8Char"/>
    <w:semiHidden/>
    <w:unhideWhenUsed/>
    <w:qFormat/>
    <w:rsid w:val="007D1BA7"/>
    <w:pPr>
      <w:spacing w:before="300"/>
      <w:outlineLvl w:val="7"/>
    </w:pPr>
    <w:rPr>
      <w:caps/>
      <w:spacing w:val="10"/>
      <w:sz w:val="18"/>
      <w:szCs w:val="18"/>
    </w:rPr>
  </w:style>
  <w:style w:type="paragraph" w:styleId="Heading9">
    <w:name w:val="heading 9"/>
    <w:basedOn w:val="Normal"/>
    <w:next w:val="Normal"/>
    <w:link w:val="Heading9Char"/>
    <w:semiHidden/>
    <w:unhideWhenUsed/>
    <w:qFormat/>
    <w:rsid w:val="007D1BA7"/>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No">
    <w:name w:val="Heading No."/>
    <w:basedOn w:val="NoList"/>
    <w:rsid w:val="006F0651"/>
    <w:pPr>
      <w:numPr>
        <w:numId w:val="2"/>
      </w:numPr>
    </w:pPr>
  </w:style>
  <w:style w:type="paragraph" w:styleId="Header">
    <w:name w:val="header"/>
    <w:rsid w:val="00071613"/>
    <w:pPr>
      <w:pBdr>
        <w:left w:val="single" w:sz="8" w:space="4" w:color="999999"/>
        <w:bottom w:val="single" w:sz="8" w:space="1" w:color="999999"/>
      </w:pBdr>
      <w:spacing w:before="200" w:after="200" w:line="276" w:lineRule="auto"/>
    </w:pPr>
    <w:rPr>
      <w:rFonts w:ascii="Arial" w:hAnsi="Arial"/>
      <w:sz w:val="22"/>
      <w:szCs w:val="22"/>
      <w:lang w:eastAsia="de-DE"/>
    </w:rPr>
  </w:style>
  <w:style w:type="paragraph" w:styleId="Footer">
    <w:name w:val="footer"/>
    <w:rsid w:val="00071613"/>
    <w:pPr>
      <w:pBdr>
        <w:top w:val="single" w:sz="8" w:space="1" w:color="999999"/>
        <w:right w:val="single" w:sz="8" w:space="4" w:color="999999"/>
      </w:pBdr>
      <w:tabs>
        <w:tab w:val="center" w:pos="4820"/>
        <w:tab w:val="right" w:pos="9639"/>
      </w:tabs>
      <w:spacing w:before="200" w:after="200" w:line="276" w:lineRule="auto"/>
    </w:pPr>
    <w:rPr>
      <w:rFonts w:ascii="Arial" w:hAnsi="Arial"/>
      <w:sz w:val="22"/>
      <w:szCs w:val="22"/>
      <w:lang w:eastAsia="de-DE"/>
    </w:rPr>
  </w:style>
  <w:style w:type="paragraph" w:customStyle="1" w:styleId="TableHeading">
    <w:name w:val="Table Heading"/>
    <w:rsid w:val="004551CF"/>
    <w:pPr>
      <w:spacing w:before="200" w:after="20" w:line="276" w:lineRule="auto"/>
      <w:ind w:left="6"/>
      <w:contextualSpacing/>
    </w:pPr>
    <w:rPr>
      <w:rFonts w:ascii="Arial" w:hAnsi="Arial"/>
      <w:i/>
      <w:sz w:val="22"/>
      <w:szCs w:val="22"/>
      <w:lang w:eastAsia="de-DE"/>
    </w:rPr>
  </w:style>
  <w:style w:type="character" w:customStyle="1" w:styleId="Keyword">
    <w:name w:val="Keyword"/>
    <w:basedOn w:val="DefaultParagraphFont"/>
    <w:rsid w:val="00EF5E14"/>
    <w:rPr>
      <w:i/>
    </w:rPr>
  </w:style>
  <w:style w:type="paragraph" w:customStyle="1" w:styleId="LabTitle">
    <w:name w:val="Lab Title"/>
    <w:next w:val="LabInformation"/>
    <w:rsid w:val="00D95D74"/>
    <w:pPr>
      <w:shd w:val="clear" w:color="auto" w:fill="CCCCCC"/>
      <w:spacing w:before="480" w:after="360" w:line="276" w:lineRule="auto"/>
    </w:pPr>
    <w:rPr>
      <w:rFonts w:ascii="Arial" w:hAnsi="Arial"/>
      <w:sz w:val="30"/>
      <w:szCs w:val="30"/>
      <w:lang w:eastAsia="de-DE"/>
    </w:rPr>
  </w:style>
  <w:style w:type="paragraph" w:customStyle="1" w:styleId="LabInformation">
    <w:name w:val="Lab Information"/>
    <w:next w:val="Heading1"/>
    <w:rsid w:val="00E360B1"/>
    <w:pPr>
      <w:spacing w:before="120" w:after="480" w:line="276" w:lineRule="auto"/>
      <w:ind w:left="1021" w:hanging="1021"/>
      <w:contextualSpacing/>
    </w:pPr>
    <w:rPr>
      <w:rFonts w:ascii="Arial" w:hAnsi="Arial"/>
      <w:sz w:val="22"/>
      <w:szCs w:val="22"/>
      <w:lang w:eastAsia="de-DE"/>
    </w:rPr>
  </w:style>
  <w:style w:type="paragraph" w:customStyle="1" w:styleId="Aufgabe">
    <w:name w:val="Aufgabe"/>
    <w:basedOn w:val="Normal"/>
    <w:next w:val="Normal"/>
    <w:rsid w:val="006C5208"/>
    <w:pPr>
      <w:numPr>
        <w:numId w:val="3"/>
      </w:numPr>
      <w:spacing w:before="240"/>
    </w:pPr>
  </w:style>
  <w:style w:type="paragraph" w:styleId="Caption">
    <w:name w:val="caption"/>
    <w:basedOn w:val="Normal"/>
    <w:next w:val="Normal"/>
    <w:uiPriority w:val="35"/>
    <w:unhideWhenUsed/>
    <w:qFormat/>
    <w:rsid w:val="007D1BA7"/>
    <w:rPr>
      <w:b/>
      <w:bCs/>
      <w:color w:val="365F91"/>
      <w:sz w:val="16"/>
      <w:szCs w:val="16"/>
    </w:rPr>
  </w:style>
  <w:style w:type="paragraph" w:customStyle="1" w:styleId="Box">
    <w:name w:val="Box"/>
    <w:basedOn w:val="Normal"/>
    <w:rsid w:val="00107A7D"/>
    <w:pPr>
      <w:keepLines/>
      <w:pBdr>
        <w:top w:val="single" w:sz="8" w:space="1" w:color="999999"/>
        <w:left w:val="single" w:sz="8" w:space="4" w:color="999999"/>
        <w:bottom w:val="single" w:sz="8" w:space="1" w:color="999999"/>
        <w:right w:val="single" w:sz="8" w:space="4" w:color="999999"/>
      </w:pBdr>
      <w:suppressAutoHyphens/>
      <w:spacing w:after="240"/>
      <w:contextualSpacing/>
    </w:pPr>
  </w:style>
  <w:style w:type="character" w:customStyle="1" w:styleId="Command">
    <w:name w:val="Command"/>
    <w:basedOn w:val="DefaultParagraphFont"/>
    <w:rsid w:val="009761BB"/>
    <w:rPr>
      <w:rFonts w:ascii="Lucida Console" w:hAnsi="Lucida Console"/>
      <w:color w:val="003366"/>
      <w:sz w:val="20"/>
      <w:szCs w:val="20"/>
    </w:rPr>
  </w:style>
  <w:style w:type="paragraph" w:customStyle="1" w:styleId="TableText">
    <w:name w:val="Table Text"/>
    <w:rsid w:val="004551CF"/>
    <w:pPr>
      <w:spacing w:before="200" w:after="20" w:line="276" w:lineRule="auto"/>
      <w:ind w:left="6"/>
      <w:contextualSpacing/>
    </w:pPr>
    <w:rPr>
      <w:rFonts w:ascii="Arial" w:hAnsi="Arial"/>
      <w:sz w:val="22"/>
      <w:szCs w:val="22"/>
      <w:lang w:eastAsia="de-DE"/>
    </w:rPr>
  </w:style>
  <w:style w:type="paragraph" w:customStyle="1" w:styleId="BoxVorgabe">
    <w:name w:val="Box Vorgabe"/>
    <w:basedOn w:val="Box"/>
    <w:next w:val="Box"/>
    <w:rsid w:val="00107A7D"/>
    <w:pPr>
      <w:spacing w:after="60"/>
      <w:contextualSpacing w:val="0"/>
    </w:pPr>
    <w:rPr>
      <w:bCs/>
      <w:color w:val="003366"/>
    </w:rPr>
  </w:style>
  <w:style w:type="paragraph" w:customStyle="1" w:styleId="Code">
    <w:name w:val="Code"/>
    <w:basedOn w:val="Box"/>
    <w:rsid w:val="009761BB"/>
    <w:pPr>
      <w:shd w:val="clear" w:color="auto" w:fill="E0E0E0"/>
      <w:tabs>
        <w:tab w:val="left" w:pos="1985"/>
        <w:tab w:val="left" w:pos="2211"/>
        <w:tab w:val="left" w:pos="2438"/>
        <w:tab w:val="left" w:pos="2665"/>
        <w:tab w:val="left" w:pos="2892"/>
        <w:tab w:val="left" w:pos="3119"/>
        <w:tab w:val="left" w:pos="3345"/>
      </w:tabs>
      <w:spacing w:after="120"/>
    </w:pPr>
    <w:rPr>
      <w:rFonts w:ascii="Lucida Console" w:hAnsi="Lucida Console"/>
      <w:color w:val="003366"/>
      <w:sz w:val="18"/>
      <w:lang w:val="en-GB"/>
    </w:rPr>
  </w:style>
  <w:style w:type="paragraph" w:customStyle="1" w:styleId="Prestudy">
    <w:name w:val="Prestudy"/>
    <w:basedOn w:val="Aufgabe"/>
    <w:next w:val="Normal"/>
    <w:rsid w:val="006C5208"/>
    <w:pPr>
      <w:numPr>
        <w:numId w:val="1"/>
      </w:numPr>
    </w:pPr>
  </w:style>
  <w:style w:type="paragraph" w:styleId="FootnoteText">
    <w:name w:val="footnote text"/>
    <w:basedOn w:val="Normal"/>
    <w:semiHidden/>
    <w:rsid w:val="00933A70"/>
    <w:pPr>
      <w:spacing w:after="60"/>
    </w:pPr>
  </w:style>
  <w:style w:type="character" w:styleId="FootnoteReference">
    <w:name w:val="footnote reference"/>
    <w:basedOn w:val="DefaultParagraphFont"/>
    <w:semiHidden/>
    <w:rsid w:val="00933A70"/>
    <w:rPr>
      <w:vertAlign w:val="superscript"/>
    </w:rPr>
  </w:style>
  <w:style w:type="character" w:customStyle="1" w:styleId="Reference">
    <w:name w:val="Reference"/>
    <w:basedOn w:val="DefaultParagraphFont"/>
    <w:rsid w:val="0032749C"/>
    <w:rPr>
      <w:i/>
      <w:sz w:val="20"/>
      <w:szCs w:val="20"/>
    </w:rPr>
  </w:style>
  <w:style w:type="paragraph" w:customStyle="1" w:styleId="Code-Comment">
    <w:name w:val="Code - Comment"/>
    <w:basedOn w:val="Code"/>
    <w:next w:val="Code"/>
    <w:rsid w:val="00317F10"/>
    <w:pPr>
      <w:spacing w:before="120" w:after="0"/>
    </w:pPr>
    <w:rPr>
      <w:color w:val="008000"/>
    </w:rPr>
  </w:style>
  <w:style w:type="character" w:customStyle="1" w:styleId="Betonung">
    <w:name w:val="Betonung"/>
    <w:basedOn w:val="DefaultParagraphFont"/>
    <w:rsid w:val="00317F10"/>
    <w:rPr>
      <w:b/>
      <w:lang w:val="de-CH"/>
    </w:rPr>
  </w:style>
  <w:style w:type="paragraph" w:customStyle="1" w:styleId="Glossary">
    <w:name w:val="Glossary"/>
    <w:basedOn w:val="Normal"/>
    <w:rsid w:val="00540623"/>
    <w:pPr>
      <w:ind w:left="4763" w:hanging="3062"/>
    </w:pPr>
    <w:rPr>
      <w:lang w:val="en-GB"/>
    </w:rPr>
  </w:style>
  <w:style w:type="table" w:styleId="TableGrid">
    <w:name w:val="Table Grid"/>
    <w:basedOn w:val="TableNormal"/>
    <w:rsid w:val="00BA396D"/>
    <w:pPr>
      <w:spacing w:after="120"/>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7D1BA7"/>
    <w:rPr>
      <w:b/>
      <w:bCs/>
    </w:rPr>
  </w:style>
  <w:style w:type="character" w:styleId="Emphasis">
    <w:name w:val="Emphasis"/>
    <w:uiPriority w:val="20"/>
    <w:qFormat/>
    <w:rsid w:val="007D1BA7"/>
    <w:rPr>
      <w:caps/>
      <w:color w:val="243F60"/>
      <w:spacing w:val="5"/>
    </w:rPr>
  </w:style>
  <w:style w:type="paragraph" w:customStyle="1" w:styleId="Absatz">
    <w:name w:val="Absatz"/>
    <w:basedOn w:val="Normal"/>
    <w:rsid w:val="00F9297A"/>
    <w:pPr>
      <w:jc w:val="both"/>
    </w:pPr>
    <w:rPr>
      <w:rFonts w:ascii="Times New Roman" w:hAnsi="Times New Roman"/>
      <w:sz w:val="24"/>
    </w:rPr>
  </w:style>
  <w:style w:type="paragraph" w:customStyle="1" w:styleId="Text">
    <w:name w:val="Text"/>
    <w:basedOn w:val="Normal"/>
    <w:link w:val="TextZchn"/>
    <w:rsid w:val="00F9297A"/>
    <w:pPr>
      <w:tabs>
        <w:tab w:val="left" w:pos="720"/>
        <w:tab w:val="left" w:pos="1700"/>
      </w:tabs>
      <w:autoSpaceDE w:val="0"/>
      <w:autoSpaceDN w:val="0"/>
      <w:adjustRightInd w:val="0"/>
      <w:spacing w:before="60" w:after="60" w:line="281" w:lineRule="auto"/>
    </w:pPr>
    <w:rPr>
      <w:rFonts w:cs="Courier New"/>
      <w:w w:val="0"/>
      <w:lang w:val="de-DE" w:eastAsia="de-CH"/>
    </w:rPr>
  </w:style>
  <w:style w:type="paragraph" w:customStyle="1" w:styleId="Lsung">
    <w:name w:val="Lösung"/>
    <w:basedOn w:val="Normal"/>
    <w:rsid w:val="00F9297A"/>
    <w:pPr>
      <w:widowControl w:val="0"/>
      <w:autoSpaceDE w:val="0"/>
      <w:autoSpaceDN w:val="0"/>
      <w:adjustRightInd w:val="0"/>
      <w:spacing w:before="60" w:after="60" w:line="264" w:lineRule="auto"/>
      <w:ind w:left="57" w:right="57"/>
    </w:pPr>
    <w:rPr>
      <w:vanish/>
      <w:color w:val="FF0000"/>
      <w:lang w:val="de-DE" w:eastAsia="de-CH"/>
    </w:rPr>
  </w:style>
  <w:style w:type="character" w:customStyle="1" w:styleId="TextZchn">
    <w:name w:val="Text Zchn"/>
    <w:basedOn w:val="DefaultParagraphFont"/>
    <w:link w:val="Text"/>
    <w:rsid w:val="00F9297A"/>
    <w:rPr>
      <w:rFonts w:ascii="Arial" w:hAnsi="Arial" w:cs="Courier New"/>
      <w:w w:val="0"/>
      <w:szCs w:val="22"/>
      <w:lang w:val="de-DE"/>
    </w:rPr>
  </w:style>
  <w:style w:type="character" w:customStyle="1" w:styleId="Heading1Char">
    <w:name w:val="Heading 1 Char"/>
    <w:basedOn w:val="DefaultParagraphFont"/>
    <w:link w:val="Heading1"/>
    <w:rsid w:val="007D1BA7"/>
    <w:rPr>
      <w:b/>
      <w:bCs/>
      <w:caps/>
      <w:color w:val="FFFFFF"/>
      <w:spacing w:val="15"/>
      <w:shd w:val="clear" w:color="auto" w:fill="4F81BD"/>
    </w:rPr>
  </w:style>
  <w:style w:type="character" w:customStyle="1" w:styleId="Heading2Char">
    <w:name w:val="Heading 2 Char"/>
    <w:basedOn w:val="DefaultParagraphFont"/>
    <w:link w:val="Heading2"/>
    <w:uiPriority w:val="9"/>
    <w:rsid w:val="007D1BA7"/>
    <w:rPr>
      <w:caps/>
      <w:spacing w:val="15"/>
      <w:shd w:val="clear" w:color="auto" w:fill="DBE5F1"/>
    </w:rPr>
  </w:style>
  <w:style w:type="character" w:customStyle="1" w:styleId="Heading3Char">
    <w:name w:val="Heading 3 Char"/>
    <w:basedOn w:val="DefaultParagraphFont"/>
    <w:link w:val="Heading3"/>
    <w:uiPriority w:val="9"/>
    <w:rsid w:val="007D1BA7"/>
    <w:rPr>
      <w:caps/>
      <w:color w:val="243F60"/>
      <w:spacing w:val="15"/>
    </w:rPr>
  </w:style>
  <w:style w:type="character" w:customStyle="1" w:styleId="Heading4Char">
    <w:name w:val="Heading 4 Char"/>
    <w:basedOn w:val="DefaultParagraphFont"/>
    <w:link w:val="Heading4"/>
    <w:uiPriority w:val="9"/>
    <w:semiHidden/>
    <w:rsid w:val="007D1BA7"/>
    <w:rPr>
      <w:caps/>
      <w:color w:val="365F91"/>
      <w:spacing w:val="10"/>
    </w:rPr>
  </w:style>
  <w:style w:type="character" w:customStyle="1" w:styleId="Heading5Char">
    <w:name w:val="Heading 5 Char"/>
    <w:basedOn w:val="DefaultParagraphFont"/>
    <w:link w:val="Heading5"/>
    <w:uiPriority w:val="9"/>
    <w:semiHidden/>
    <w:rsid w:val="007D1BA7"/>
    <w:rPr>
      <w:caps/>
      <w:color w:val="365F91"/>
      <w:spacing w:val="10"/>
    </w:rPr>
  </w:style>
  <w:style w:type="character" w:customStyle="1" w:styleId="Heading6Char">
    <w:name w:val="Heading 6 Char"/>
    <w:basedOn w:val="DefaultParagraphFont"/>
    <w:link w:val="Heading6"/>
    <w:uiPriority w:val="9"/>
    <w:semiHidden/>
    <w:rsid w:val="007D1BA7"/>
    <w:rPr>
      <w:caps/>
      <w:color w:val="365F91"/>
      <w:spacing w:val="10"/>
    </w:rPr>
  </w:style>
  <w:style w:type="character" w:customStyle="1" w:styleId="Heading7Char">
    <w:name w:val="Heading 7 Char"/>
    <w:basedOn w:val="DefaultParagraphFont"/>
    <w:link w:val="Heading7"/>
    <w:uiPriority w:val="9"/>
    <w:semiHidden/>
    <w:rsid w:val="007D1BA7"/>
    <w:rPr>
      <w:caps/>
      <w:color w:val="365F91"/>
      <w:spacing w:val="10"/>
    </w:rPr>
  </w:style>
  <w:style w:type="character" w:customStyle="1" w:styleId="Heading8Char">
    <w:name w:val="Heading 8 Char"/>
    <w:basedOn w:val="DefaultParagraphFont"/>
    <w:link w:val="Heading8"/>
    <w:uiPriority w:val="9"/>
    <w:semiHidden/>
    <w:rsid w:val="007D1BA7"/>
    <w:rPr>
      <w:caps/>
      <w:spacing w:val="10"/>
      <w:sz w:val="18"/>
      <w:szCs w:val="18"/>
    </w:rPr>
  </w:style>
  <w:style w:type="character" w:customStyle="1" w:styleId="Heading9Char">
    <w:name w:val="Heading 9 Char"/>
    <w:basedOn w:val="DefaultParagraphFont"/>
    <w:link w:val="Heading9"/>
    <w:uiPriority w:val="9"/>
    <w:semiHidden/>
    <w:rsid w:val="007D1BA7"/>
    <w:rPr>
      <w:i/>
      <w:caps/>
      <w:spacing w:val="10"/>
      <w:sz w:val="18"/>
      <w:szCs w:val="18"/>
    </w:rPr>
  </w:style>
  <w:style w:type="paragraph" w:styleId="Title">
    <w:name w:val="Title"/>
    <w:basedOn w:val="Normal"/>
    <w:next w:val="Normal"/>
    <w:link w:val="TitleChar"/>
    <w:qFormat/>
    <w:rsid w:val="007D1BA7"/>
    <w:pPr>
      <w:spacing w:before="720"/>
    </w:pPr>
    <w:rPr>
      <w:caps/>
      <w:color w:val="4F81BD"/>
      <w:spacing w:val="10"/>
      <w:kern w:val="28"/>
      <w:sz w:val="52"/>
      <w:szCs w:val="52"/>
    </w:rPr>
  </w:style>
  <w:style w:type="character" w:customStyle="1" w:styleId="TitleChar">
    <w:name w:val="Title Char"/>
    <w:basedOn w:val="DefaultParagraphFont"/>
    <w:link w:val="Title"/>
    <w:rsid w:val="007D1BA7"/>
    <w:rPr>
      <w:caps/>
      <w:color w:val="4F81BD"/>
      <w:spacing w:val="10"/>
      <w:kern w:val="28"/>
      <w:sz w:val="52"/>
      <w:szCs w:val="52"/>
    </w:rPr>
  </w:style>
  <w:style w:type="paragraph" w:styleId="Subtitle">
    <w:name w:val="Subtitle"/>
    <w:basedOn w:val="Normal"/>
    <w:next w:val="Normal"/>
    <w:link w:val="SubtitleChar"/>
    <w:uiPriority w:val="11"/>
    <w:qFormat/>
    <w:rsid w:val="007D1BA7"/>
    <w:pPr>
      <w:spacing w:after="1000"/>
    </w:pPr>
    <w:rPr>
      <w:caps/>
      <w:color w:val="595959"/>
      <w:spacing w:val="10"/>
      <w:sz w:val="24"/>
      <w:szCs w:val="24"/>
    </w:rPr>
  </w:style>
  <w:style w:type="character" w:customStyle="1" w:styleId="SubtitleChar">
    <w:name w:val="Subtitle Char"/>
    <w:basedOn w:val="DefaultParagraphFont"/>
    <w:link w:val="Subtitle"/>
    <w:uiPriority w:val="11"/>
    <w:rsid w:val="007D1BA7"/>
    <w:rPr>
      <w:caps/>
      <w:color w:val="595959"/>
      <w:spacing w:val="10"/>
      <w:sz w:val="24"/>
      <w:szCs w:val="24"/>
    </w:rPr>
  </w:style>
  <w:style w:type="paragraph" w:styleId="NoSpacing">
    <w:name w:val="No Spacing"/>
    <w:basedOn w:val="Normal"/>
    <w:link w:val="NoSpacingChar"/>
    <w:uiPriority w:val="1"/>
    <w:qFormat/>
    <w:rsid w:val="007D1BA7"/>
  </w:style>
  <w:style w:type="character" w:customStyle="1" w:styleId="NoSpacingChar">
    <w:name w:val="No Spacing Char"/>
    <w:basedOn w:val="DefaultParagraphFont"/>
    <w:link w:val="NoSpacing"/>
    <w:uiPriority w:val="1"/>
    <w:rsid w:val="007D1BA7"/>
    <w:rPr>
      <w:sz w:val="20"/>
      <w:szCs w:val="20"/>
    </w:rPr>
  </w:style>
  <w:style w:type="paragraph" w:styleId="ListParagraph">
    <w:name w:val="List Paragraph"/>
    <w:basedOn w:val="Normal"/>
    <w:uiPriority w:val="34"/>
    <w:qFormat/>
    <w:rsid w:val="007D1BA7"/>
    <w:pPr>
      <w:ind w:left="720"/>
      <w:contextualSpacing/>
    </w:pPr>
  </w:style>
  <w:style w:type="paragraph" w:styleId="Quote">
    <w:name w:val="Quote"/>
    <w:basedOn w:val="Normal"/>
    <w:next w:val="Normal"/>
    <w:link w:val="QuoteChar"/>
    <w:uiPriority w:val="29"/>
    <w:qFormat/>
    <w:rsid w:val="007D1BA7"/>
    <w:rPr>
      <w:i/>
      <w:iCs/>
    </w:rPr>
  </w:style>
  <w:style w:type="character" w:customStyle="1" w:styleId="QuoteChar">
    <w:name w:val="Quote Char"/>
    <w:basedOn w:val="DefaultParagraphFont"/>
    <w:link w:val="Quote"/>
    <w:uiPriority w:val="29"/>
    <w:rsid w:val="007D1BA7"/>
    <w:rPr>
      <w:i/>
      <w:iCs/>
      <w:sz w:val="20"/>
      <w:szCs w:val="20"/>
    </w:rPr>
  </w:style>
  <w:style w:type="paragraph" w:styleId="IntenseQuote">
    <w:name w:val="Intense Quote"/>
    <w:basedOn w:val="Normal"/>
    <w:next w:val="Normal"/>
    <w:link w:val="IntenseQuoteChar"/>
    <w:uiPriority w:val="30"/>
    <w:qFormat/>
    <w:rsid w:val="007D1BA7"/>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basedOn w:val="DefaultParagraphFont"/>
    <w:link w:val="IntenseQuote"/>
    <w:uiPriority w:val="30"/>
    <w:rsid w:val="007D1BA7"/>
    <w:rPr>
      <w:i/>
      <w:iCs/>
      <w:color w:val="4F81BD"/>
      <w:sz w:val="20"/>
      <w:szCs w:val="20"/>
    </w:rPr>
  </w:style>
  <w:style w:type="character" w:styleId="SubtleEmphasis">
    <w:name w:val="Subtle Emphasis"/>
    <w:uiPriority w:val="19"/>
    <w:qFormat/>
    <w:rsid w:val="007D1BA7"/>
    <w:rPr>
      <w:i/>
      <w:iCs/>
      <w:color w:val="243F60"/>
    </w:rPr>
  </w:style>
  <w:style w:type="character" w:styleId="IntenseEmphasis">
    <w:name w:val="Intense Emphasis"/>
    <w:uiPriority w:val="21"/>
    <w:qFormat/>
    <w:rsid w:val="007D1BA7"/>
    <w:rPr>
      <w:b/>
      <w:bCs/>
      <w:caps/>
      <w:color w:val="243F60"/>
      <w:spacing w:val="10"/>
    </w:rPr>
  </w:style>
  <w:style w:type="character" w:styleId="SubtleReference">
    <w:name w:val="Subtle Reference"/>
    <w:uiPriority w:val="31"/>
    <w:qFormat/>
    <w:rsid w:val="007D1BA7"/>
    <w:rPr>
      <w:b/>
      <w:bCs/>
      <w:color w:val="4F81BD"/>
    </w:rPr>
  </w:style>
  <w:style w:type="character" w:styleId="IntenseReference">
    <w:name w:val="Intense Reference"/>
    <w:uiPriority w:val="32"/>
    <w:qFormat/>
    <w:rsid w:val="007D1BA7"/>
    <w:rPr>
      <w:b/>
      <w:bCs/>
      <w:i/>
      <w:iCs/>
      <w:caps/>
      <w:color w:val="4F81BD"/>
    </w:rPr>
  </w:style>
  <w:style w:type="character" w:styleId="BookTitle">
    <w:name w:val="Book Title"/>
    <w:uiPriority w:val="33"/>
    <w:qFormat/>
    <w:rsid w:val="007D1BA7"/>
    <w:rPr>
      <w:b/>
      <w:bCs/>
      <w:i/>
      <w:iCs/>
      <w:spacing w:val="9"/>
    </w:rPr>
  </w:style>
  <w:style w:type="paragraph" w:styleId="TOCHeading">
    <w:name w:val="TOC Heading"/>
    <w:basedOn w:val="Heading1"/>
    <w:next w:val="Normal"/>
    <w:uiPriority w:val="39"/>
    <w:semiHidden/>
    <w:unhideWhenUsed/>
    <w:qFormat/>
    <w:rsid w:val="007D1BA7"/>
    <w:pPr>
      <w:outlineLvl w:val="9"/>
    </w:pPr>
  </w:style>
  <w:style w:type="paragraph" w:styleId="BalloonText">
    <w:name w:val="Balloon Text"/>
    <w:basedOn w:val="Normal"/>
    <w:link w:val="BalloonTextChar"/>
    <w:rsid w:val="00EB1C15"/>
    <w:rPr>
      <w:rFonts w:ascii="Tahoma" w:hAnsi="Tahoma" w:cs="Tahoma"/>
      <w:sz w:val="16"/>
      <w:szCs w:val="16"/>
    </w:rPr>
  </w:style>
  <w:style w:type="character" w:customStyle="1" w:styleId="BalloonTextChar">
    <w:name w:val="Balloon Text Char"/>
    <w:basedOn w:val="DefaultParagraphFont"/>
    <w:link w:val="BalloonText"/>
    <w:rsid w:val="00EB1C15"/>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28854">
      <w:bodyDiv w:val="1"/>
      <w:marLeft w:val="0"/>
      <w:marRight w:val="0"/>
      <w:marTop w:val="0"/>
      <w:marBottom w:val="0"/>
      <w:divBdr>
        <w:top w:val="none" w:sz="0" w:space="0" w:color="auto"/>
        <w:left w:val="none" w:sz="0" w:space="0" w:color="auto"/>
        <w:bottom w:val="none" w:sz="0" w:space="0" w:color="auto"/>
        <w:right w:val="none" w:sz="0" w:space="0" w:color="auto"/>
      </w:divBdr>
      <w:divsChild>
        <w:div w:id="1144086742">
          <w:marLeft w:val="0"/>
          <w:marRight w:val="0"/>
          <w:marTop w:val="0"/>
          <w:marBottom w:val="0"/>
          <w:divBdr>
            <w:top w:val="none" w:sz="0" w:space="0" w:color="auto"/>
            <w:left w:val="none" w:sz="0" w:space="0" w:color="auto"/>
            <w:bottom w:val="none" w:sz="0" w:space="0" w:color="auto"/>
            <w:right w:val="none" w:sz="0" w:space="0" w:color="auto"/>
          </w:divBdr>
          <w:divsChild>
            <w:div w:id="1141650377">
              <w:marLeft w:val="0"/>
              <w:marRight w:val="0"/>
              <w:marTop w:val="0"/>
              <w:marBottom w:val="0"/>
              <w:divBdr>
                <w:top w:val="none" w:sz="0" w:space="0" w:color="auto"/>
                <w:left w:val="none" w:sz="0" w:space="0" w:color="auto"/>
                <w:bottom w:val="none" w:sz="0" w:space="0" w:color="auto"/>
                <w:right w:val="none" w:sz="0" w:space="0" w:color="auto"/>
              </w:divBdr>
              <w:divsChild>
                <w:div w:id="1152022845">
                  <w:marLeft w:val="0"/>
                  <w:marRight w:val="0"/>
                  <w:marTop w:val="0"/>
                  <w:marBottom w:val="0"/>
                  <w:divBdr>
                    <w:top w:val="none" w:sz="0" w:space="0" w:color="auto"/>
                    <w:left w:val="none" w:sz="0" w:space="0" w:color="auto"/>
                    <w:bottom w:val="none" w:sz="0" w:space="0" w:color="auto"/>
                    <w:right w:val="none" w:sz="0" w:space="0" w:color="auto"/>
                  </w:divBdr>
                  <w:divsChild>
                    <w:div w:id="1948195290">
                      <w:marLeft w:val="0"/>
                      <w:marRight w:val="0"/>
                      <w:marTop w:val="0"/>
                      <w:marBottom w:val="0"/>
                      <w:divBdr>
                        <w:top w:val="none" w:sz="0" w:space="0" w:color="auto"/>
                        <w:left w:val="none" w:sz="0" w:space="0" w:color="auto"/>
                        <w:bottom w:val="none" w:sz="0" w:space="0" w:color="auto"/>
                        <w:right w:val="none" w:sz="0" w:space="0" w:color="auto"/>
                      </w:divBdr>
                      <w:divsChild>
                        <w:div w:id="891964161">
                          <w:marLeft w:val="0"/>
                          <w:marRight w:val="0"/>
                          <w:marTop w:val="0"/>
                          <w:marBottom w:val="0"/>
                          <w:divBdr>
                            <w:top w:val="none" w:sz="0" w:space="0" w:color="auto"/>
                            <w:left w:val="none" w:sz="0" w:space="0" w:color="auto"/>
                            <w:bottom w:val="none" w:sz="0" w:space="0" w:color="auto"/>
                            <w:right w:val="none" w:sz="0" w:space="0" w:color="auto"/>
                          </w:divBdr>
                          <w:divsChild>
                            <w:div w:id="1746414910">
                              <w:marLeft w:val="0"/>
                              <w:marRight w:val="0"/>
                              <w:marTop w:val="0"/>
                              <w:marBottom w:val="0"/>
                              <w:divBdr>
                                <w:top w:val="none" w:sz="0" w:space="0" w:color="auto"/>
                                <w:left w:val="none" w:sz="0" w:space="0" w:color="auto"/>
                                <w:bottom w:val="none" w:sz="0" w:space="0" w:color="auto"/>
                                <w:right w:val="none" w:sz="0" w:space="0" w:color="auto"/>
                              </w:divBdr>
                              <w:divsChild>
                                <w:div w:id="831337772">
                                  <w:marLeft w:val="0"/>
                                  <w:marRight w:val="0"/>
                                  <w:marTop w:val="0"/>
                                  <w:marBottom w:val="0"/>
                                  <w:divBdr>
                                    <w:top w:val="none" w:sz="0" w:space="0" w:color="auto"/>
                                    <w:left w:val="none" w:sz="0" w:space="0" w:color="auto"/>
                                    <w:bottom w:val="none" w:sz="0" w:space="0" w:color="auto"/>
                                    <w:right w:val="none" w:sz="0" w:space="0" w:color="auto"/>
                                  </w:divBdr>
                                  <w:divsChild>
                                    <w:div w:id="2084645946">
                                      <w:marLeft w:val="0"/>
                                      <w:marRight w:val="0"/>
                                      <w:marTop w:val="0"/>
                                      <w:marBottom w:val="0"/>
                                      <w:divBdr>
                                        <w:top w:val="none" w:sz="0" w:space="0" w:color="auto"/>
                                        <w:left w:val="none" w:sz="0" w:space="0" w:color="auto"/>
                                        <w:bottom w:val="none" w:sz="0" w:space="0" w:color="auto"/>
                                        <w:right w:val="none" w:sz="0" w:space="0" w:color="auto"/>
                                      </w:divBdr>
                                      <w:divsChild>
                                        <w:div w:id="13189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664446">
      <w:bodyDiv w:val="1"/>
      <w:marLeft w:val="0"/>
      <w:marRight w:val="0"/>
      <w:marTop w:val="0"/>
      <w:marBottom w:val="0"/>
      <w:divBdr>
        <w:top w:val="none" w:sz="0" w:space="0" w:color="auto"/>
        <w:left w:val="none" w:sz="0" w:space="0" w:color="auto"/>
        <w:bottom w:val="none" w:sz="0" w:space="0" w:color="auto"/>
        <w:right w:val="none" w:sz="0" w:space="0" w:color="auto"/>
      </w:divBdr>
      <w:divsChild>
        <w:div w:id="656961314">
          <w:marLeft w:val="0"/>
          <w:marRight w:val="0"/>
          <w:marTop w:val="0"/>
          <w:marBottom w:val="0"/>
          <w:divBdr>
            <w:top w:val="none" w:sz="0" w:space="0" w:color="auto"/>
            <w:left w:val="none" w:sz="0" w:space="0" w:color="auto"/>
            <w:bottom w:val="none" w:sz="0" w:space="0" w:color="auto"/>
            <w:right w:val="none" w:sz="0" w:space="0" w:color="auto"/>
          </w:divBdr>
          <w:divsChild>
            <w:div w:id="1000081710">
              <w:marLeft w:val="-2928"/>
              <w:marRight w:val="0"/>
              <w:marTop w:val="0"/>
              <w:marBottom w:val="144"/>
              <w:divBdr>
                <w:top w:val="none" w:sz="0" w:space="0" w:color="auto"/>
                <w:left w:val="none" w:sz="0" w:space="0" w:color="auto"/>
                <w:bottom w:val="none" w:sz="0" w:space="0" w:color="auto"/>
                <w:right w:val="none" w:sz="0" w:space="0" w:color="auto"/>
              </w:divBdr>
              <w:divsChild>
                <w:div w:id="611212099">
                  <w:marLeft w:val="2928"/>
                  <w:marRight w:val="0"/>
                  <w:marTop w:val="720"/>
                  <w:marBottom w:val="0"/>
                  <w:divBdr>
                    <w:top w:val="single" w:sz="6" w:space="0" w:color="AAAAAA"/>
                    <w:left w:val="single" w:sz="6" w:space="0" w:color="AAAAAA"/>
                    <w:bottom w:val="single" w:sz="6" w:space="0" w:color="AAAAAA"/>
                    <w:right w:val="none" w:sz="0" w:space="0" w:color="auto"/>
                  </w:divBdr>
                  <w:divsChild>
                    <w:div w:id="1045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03034">
      <w:bodyDiv w:val="1"/>
      <w:marLeft w:val="0"/>
      <w:marRight w:val="0"/>
      <w:marTop w:val="0"/>
      <w:marBottom w:val="0"/>
      <w:divBdr>
        <w:top w:val="none" w:sz="0" w:space="0" w:color="auto"/>
        <w:left w:val="none" w:sz="0" w:space="0" w:color="auto"/>
        <w:bottom w:val="none" w:sz="0" w:space="0" w:color="auto"/>
        <w:right w:val="none" w:sz="0" w:space="0" w:color="auto"/>
      </w:divBdr>
    </w:div>
    <w:div w:id="741179247">
      <w:bodyDiv w:val="1"/>
      <w:marLeft w:val="0"/>
      <w:marRight w:val="0"/>
      <w:marTop w:val="0"/>
      <w:marBottom w:val="0"/>
      <w:divBdr>
        <w:top w:val="none" w:sz="0" w:space="0" w:color="auto"/>
        <w:left w:val="none" w:sz="0" w:space="0" w:color="auto"/>
        <w:bottom w:val="none" w:sz="0" w:space="0" w:color="auto"/>
        <w:right w:val="none" w:sz="0" w:space="0" w:color="auto"/>
      </w:divBdr>
    </w:div>
    <w:div w:id="1358003447">
      <w:bodyDiv w:val="1"/>
      <w:marLeft w:val="0"/>
      <w:marRight w:val="0"/>
      <w:marTop w:val="0"/>
      <w:marBottom w:val="0"/>
      <w:divBdr>
        <w:top w:val="none" w:sz="0" w:space="0" w:color="auto"/>
        <w:left w:val="none" w:sz="0" w:space="0" w:color="auto"/>
        <w:bottom w:val="none" w:sz="0" w:space="0" w:color="auto"/>
        <w:right w:val="none" w:sz="0" w:space="0" w:color="auto"/>
      </w:divBdr>
      <w:divsChild>
        <w:div w:id="1024131161">
          <w:marLeft w:val="0"/>
          <w:marRight w:val="0"/>
          <w:marTop w:val="0"/>
          <w:marBottom w:val="0"/>
          <w:divBdr>
            <w:top w:val="none" w:sz="0" w:space="0" w:color="auto"/>
            <w:left w:val="none" w:sz="0" w:space="0" w:color="auto"/>
            <w:bottom w:val="none" w:sz="0" w:space="0" w:color="auto"/>
            <w:right w:val="none" w:sz="0" w:space="0" w:color="auto"/>
          </w:divBdr>
          <w:divsChild>
            <w:div w:id="1593853702">
              <w:marLeft w:val="-2928"/>
              <w:marRight w:val="0"/>
              <w:marTop w:val="0"/>
              <w:marBottom w:val="144"/>
              <w:divBdr>
                <w:top w:val="none" w:sz="0" w:space="0" w:color="auto"/>
                <w:left w:val="none" w:sz="0" w:space="0" w:color="auto"/>
                <w:bottom w:val="none" w:sz="0" w:space="0" w:color="auto"/>
                <w:right w:val="none" w:sz="0" w:space="0" w:color="auto"/>
              </w:divBdr>
              <w:divsChild>
                <w:div w:id="1070496145">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HSR\SVN\challenge-project\INS%20-%20Uebung%20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EBB5D-524B-4463-8547-393C099DD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 - Uebung Vorlage.dotx</Template>
  <TotalTime>0</TotalTime>
  <Pages>2</Pages>
  <Words>352</Words>
  <Characters>2220</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Modul</vt:lpstr>
      <vt:lpstr>Campus LAN</vt:lpstr>
    </vt:vector>
  </TitlesOfParts>
  <Company>Hochschule für Technik Rapperswil</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c:title>
  <dc:subject>Uebungsthema</dc:subject>
  <dc:creator>Valentin Meier</dc:creator>
  <cp:lastModifiedBy>meva</cp:lastModifiedBy>
  <cp:revision>10</cp:revision>
  <cp:lastPrinted>2006-03-17T09:39:00Z</cp:lastPrinted>
  <dcterms:created xsi:type="dcterms:W3CDTF">2016-05-26T20:23:00Z</dcterms:created>
  <dcterms:modified xsi:type="dcterms:W3CDTF">2016-05-29T16:18:00Z</dcterms:modified>
  <cp:category>Lab</cp:category>
</cp:coreProperties>
</file>